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F91E" w14:textId="77777777" w:rsidR="006217DD" w:rsidRDefault="006217DD" w:rsidP="006217DD">
      <w:pPr>
        <w:jc w:val="center"/>
      </w:pPr>
    </w:p>
    <w:p w14:paraId="5A201CA1" w14:textId="77777777" w:rsidR="006217DD" w:rsidRDefault="006217DD" w:rsidP="006217DD">
      <w:pPr>
        <w:jc w:val="center"/>
      </w:pPr>
    </w:p>
    <w:p w14:paraId="1CF73697" w14:textId="77777777" w:rsidR="006217DD" w:rsidRDefault="006217DD" w:rsidP="00B327A2"/>
    <w:p w14:paraId="37A52426" w14:textId="77777777" w:rsidR="00591DCB" w:rsidRDefault="00591DCB" w:rsidP="00591DCB">
      <w:pPr>
        <w:spacing w:beforeLines="100" w:before="312" w:line="480" w:lineRule="exact"/>
        <w:rPr>
          <w:rFonts w:eastAsia="黑体"/>
          <w:sz w:val="32"/>
        </w:rPr>
      </w:pPr>
      <w:r>
        <w:rPr>
          <w:rFonts w:eastAsia="黑体" w:hint="eastAsia"/>
          <w:sz w:val="32"/>
        </w:rPr>
        <w:t>实验名称</w:t>
      </w:r>
      <w:r w:rsidRPr="007E6442">
        <w:rPr>
          <w:rFonts w:eastAsia="黑体" w:hint="eastAsia"/>
          <w:sz w:val="32"/>
          <w:u w:val="single"/>
        </w:rPr>
        <w:t xml:space="preserve">          </w:t>
      </w:r>
      <w:r>
        <w:rPr>
          <w:rFonts w:eastAsia="黑体"/>
          <w:sz w:val="32"/>
          <w:u w:val="single"/>
        </w:rPr>
        <w:t xml:space="preserve">  </w:t>
      </w:r>
      <w:r>
        <w:rPr>
          <w:rFonts w:eastAsia="黑体" w:hint="eastAsia"/>
          <w:sz w:val="32"/>
          <w:u w:val="single"/>
        </w:rPr>
        <w:t>分支程序设计</w:t>
      </w:r>
      <w:r w:rsidRPr="007E6442">
        <w:rPr>
          <w:rFonts w:eastAsia="黑体" w:hint="eastAsia"/>
          <w:sz w:val="32"/>
          <w:u w:val="single"/>
        </w:rPr>
        <w:t xml:space="preserve">             </w:t>
      </w:r>
    </w:p>
    <w:p w14:paraId="55688D49" w14:textId="77777777" w:rsidR="00591DCB" w:rsidRPr="003B35C4" w:rsidRDefault="00591DCB" w:rsidP="00591DCB">
      <w:pPr>
        <w:pStyle w:val="a8"/>
        <w:numPr>
          <w:ilvl w:val="0"/>
          <w:numId w:val="1"/>
        </w:numPr>
        <w:spacing w:beforeLines="100" w:before="312" w:line="480" w:lineRule="exact"/>
        <w:ind w:left="0" w:firstLineChars="0"/>
        <w:rPr>
          <w:rFonts w:eastAsia="黑体"/>
          <w:sz w:val="32"/>
        </w:rPr>
      </w:pPr>
      <w:r w:rsidRPr="003B35C4">
        <w:rPr>
          <w:rFonts w:eastAsia="黑体" w:hint="eastAsia"/>
          <w:sz w:val="32"/>
        </w:rPr>
        <w:t>实验内容、目的与要求</w:t>
      </w:r>
    </w:p>
    <w:p w14:paraId="27010E4D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实验内容：</w:t>
      </w:r>
    </w:p>
    <w:p w14:paraId="6E8E5F36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用地址表法完成多路分支程序设计，根据M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单元中的模式字（0~7）分别转向L</w:t>
      </w:r>
      <w:r>
        <w:rPr>
          <w:rFonts w:ascii="等线" w:eastAsia="等线" w:hAnsi="等线"/>
          <w:szCs w:val="21"/>
        </w:rPr>
        <w:t>0, L1, …, L7</w:t>
      </w:r>
      <w:r>
        <w:rPr>
          <w:rFonts w:ascii="等线" w:eastAsia="等线" w:hAnsi="等线" w:hint="eastAsia"/>
          <w:szCs w:val="21"/>
        </w:rPr>
        <w:t>标号处执行。L</w:t>
      </w:r>
      <w:r>
        <w:rPr>
          <w:rFonts w:ascii="等线" w:eastAsia="等线" w:hAnsi="等线"/>
          <w:szCs w:val="21"/>
        </w:rPr>
        <w:t>0, L1, …, L7</w:t>
      </w:r>
      <w:r>
        <w:rPr>
          <w:rFonts w:ascii="等线" w:eastAsia="等线" w:hAnsi="等线" w:hint="eastAsia"/>
          <w:szCs w:val="21"/>
        </w:rPr>
        <w:t>程序段中分别实现显式执行</w:t>
      </w:r>
      <w:r>
        <w:rPr>
          <w:rFonts w:ascii="等线" w:eastAsia="等线" w:hAnsi="等线"/>
          <w:szCs w:val="21"/>
        </w:rPr>
        <w:t>’0’ ~ ‘7’</w:t>
      </w:r>
      <w:r>
        <w:rPr>
          <w:rFonts w:ascii="等线" w:eastAsia="等线" w:hAnsi="等线" w:hint="eastAsia"/>
          <w:szCs w:val="21"/>
        </w:rPr>
        <w:t>字符。（可用</w:t>
      </w:r>
      <w:r>
        <w:rPr>
          <w:rFonts w:ascii="等线" w:eastAsia="等线" w:hAnsi="等线"/>
          <w:szCs w:val="21"/>
        </w:rPr>
        <w:t>DOS</w:t>
      </w:r>
      <w:r>
        <w:rPr>
          <w:rFonts w:ascii="等线" w:eastAsia="等线" w:hAnsi="等线" w:hint="eastAsia"/>
          <w:szCs w:val="21"/>
        </w:rPr>
        <w:t>系统I</w:t>
      </w:r>
      <w:r>
        <w:rPr>
          <w:rFonts w:ascii="等线" w:eastAsia="等线" w:hAnsi="等线"/>
          <w:szCs w:val="21"/>
        </w:rPr>
        <w:t>NT 21H</w:t>
      </w:r>
      <w:r>
        <w:rPr>
          <w:rFonts w:ascii="等线" w:eastAsia="等线" w:hAnsi="等线" w:hint="eastAsia"/>
          <w:szCs w:val="21"/>
        </w:rPr>
        <w:t>中断）</w:t>
      </w:r>
    </w:p>
    <w:p w14:paraId="66E78025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也即是当M</w:t>
      </w:r>
      <w:r>
        <w:rPr>
          <w:rFonts w:ascii="等线" w:eastAsia="等线" w:hAnsi="等线"/>
          <w:szCs w:val="21"/>
        </w:rPr>
        <w:t>ODE = 0</w:t>
      </w:r>
      <w:r>
        <w:rPr>
          <w:rFonts w:ascii="等线" w:eastAsia="等线" w:hAnsi="等线" w:hint="eastAsia"/>
          <w:szCs w:val="21"/>
        </w:rPr>
        <w:t>时，转L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，显示</w:t>
      </w:r>
      <w:r>
        <w:rPr>
          <w:rFonts w:ascii="等线" w:eastAsia="等线" w:hAnsi="等线"/>
          <w:szCs w:val="21"/>
        </w:rPr>
        <w:t>’0’;</w:t>
      </w:r>
    </w:p>
    <w:p w14:paraId="5A2BEA13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当M</w:t>
      </w:r>
      <w:r>
        <w:rPr>
          <w:rFonts w:ascii="等线" w:eastAsia="等线" w:hAnsi="等线"/>
          <w:szCs w:val="21"/>
        </w:rPr>
        <w:t xml:space="preserve">ODE = </w:t>
      </w:r>
      <w:r>
        <w:rPr>
          <w:rFonts w:ascii="等线" w:eastAsia="等线" w:hAnsi="等线" w:hint="eastAsia"/>
          <w:szCs w:val="21"/>
        </w:rPr>
        <w:t>1时，转L1，显示</w:t>
      </w:r>
      <w:r>
        <w:rPr>
          <w:rFonts w:ascii="等线" w:eastAsia="等线" w:hAnsi="等线"/>
          <w:szCs w:val="21"/>
        </w:rPr>
        <w:t>’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>’;</w:t>
      </w:r>
    </w:p>
    <w:p w14:paraId="61BFC48D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…</w:t>
      </w:r>
    </w:p>
    <w:p w14:paraId="14E43369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当M</w:t>
      </w:r>
      <w:r>
        <w:rPr>
          <w:rFonts w:ascii="等线" w:eastAsia="等线" w:hAnsi="等线"/>
          <w:szCs w:val="21"/>
        </w:rPr>
        <w:t xml:space="preserve">ODE = </w:t>
      </w:r>
      <w:r>
        <w:rPr>
          <w:rFonts w:ascii="等线" w:eastAsia="等线" w:hAnsi="等线" w:hint="eastAsia"/>
          <w:szCs w:val="21"/>
        </w:rPr>
        <w:t>7时，转L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，显示</w:t>
      </w:r>
      <w:r>
        <w:rPr>
          <w:rFonts w:ascii="等线" w:eastAsia="等线" w:hAnsi="等线"/>
          <w:szCs w:val="21"/>
        </w:rPr>
        <w:t>’</w:t>
      </w:r>
      <w:r>
        <w:rPr>
          <w:rFonts w:ascii="等线" w:eastAsia="等线" w:hAnsi="等线" w:hint="eastAsia"/>
          <w:szCs w:val="21"/>
        </w:rPr>
        <w:t>7</w:t>
      </w:r>
      <w:r>
        <w:rPr>
          <w:rFonts w:ascii="等线" w:eastAsia="等线" w:hAnsi="等线"/>
          <w:szCs w:val="21"/>
        </w:rPr>
        <w:t>’;</w:t>
      </w:r>
    </w:p>
    <w:p w14:paraId="119502FD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实验目的：熟悉编辑，汇编，链接和调试程序在D</w:t>
      </w:r>
      <w:r>
        <w:rPr>
          <w:rFonts w:ascii="等线" w:eastAsia="等线" w:hAnsi="等线"/>
          <w:szCs w:val="21"/>
        </w:rPr>
        <w:t>OS</w:t>
      </w:r>
      <w:r>
        <w:rPr>
          <w:rFonts w:ascii="等线" w:eastAsia="等线" w:hAnsi="等线" w:hint="eastAsia"/>
          <w:szCs w:val="21"/>
        </w:rPr>
        <w:t>系统状态下的书写格式。熟悉编辑和调试程序中的常用命令的使用方法。熟悉分支结构的基本结构，以及用地址表法实现的原理。</w:t>
      </w:r>
    </w:p>
    <w:p w14:paraId="1CA04E19" w14:textId="77777777" w:rsidR="00591DCB" w:rsidRDefault="00591DCB" w:rsidP="00591DCB">
      <w:pPr>
        <w:pStyle w:val="a8"/>
        <w:spacing w:beforeLines="100" w:before="312" w:line="480" w:lineRule="exact"/>
        <w:ind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实验要求：</w:t>
      </w:r>
    </w:p>
    <w:p w14:paraId="4CE0D2AC" w14:textId="77777777" w:rsidR="00591DCB" w:rsidRDefault="00591DCB" w:rsidP="00591DCB">
      <w:pPr>
        <w:pStyle w:val="a8"/>
        <w:numPr>
          <w:ilvl w:val="0"/>
          <w:numId w:val="2"/>
        </w:numPr>
        <w:spacing w:beforeLines="100" w:before="312" w:line="480" w:lineRule="exact"/>
        <w:ind w:left="0"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所编写的程序要用段语句定义子段：数据段，堆栈段和代码段，用变量和符号来定于一地址，用符号来定义常量，原始数据用初始化变量来存储以及保留空单元，分段结构应符合A</w:t>
      </w:r>
      <w:r>
        <w:rPr>
          <w:rFonts w:ascii="等线" w:eastAsia="等线" w:hAnsi="等线"/>
          <w:szCs w:val="21"/>
        </w:rPr>
        <w:t>SM_86</w:t>
      </w:r>
      <w:r>
        <w:rPr>
          <w:rFonts w:ascii="等线" w:eastAsia="等线" w:hAnsi="等线" w:hint="eastAsia"/>
          <w:szCs w:val="21"/>
        </w:rPr>
        <w:t>汇编规定</w:t>
      </w:r>
    </w:p>
    <w:p w14:paraId="67FEF629" w14:textId="77777777" w:rsidR="00591DCB" w:rsidRDefault="00591DCB" w:rsidP="00591DCB">
      <w:pPr>
        <w:pStyle w:val="a8"/>
        <w:numPr>
          <w:ilvl w:val="0"/>
          <w:numId w:val="2"/>
        </w:numPr>
        <w:spacing w:beforeLines="100" w:before="312" w:line="480" w:lineRule="exact"/>
        <w:ind w:left="0"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用文本编辑器对所编写的源程序进行编辑，形成</w:t>
      </w:r>
      <w:r>
        <w:rPr>
          <w:rFonts w:ascii="等线" w:eastAsia="等线" w:hAnsi="等线"/>
          <w:szCs w:val="21"/>
        </w:rPr>
        <w:t>ASM</w:t>
      </w:r>
      <w:r>
        <w:rPr>
          <w:rFonts w:ascii="等线" w:eastAsia="等线" w:hAnsi="等线" w:hint="eastAsia"/>
          <w:szCs w:val="21"/>
        </w:rPr>
        <w:t>文件存于磁盘上。熟练掌握编辑程序中的常用命令，用插入、替代、删除来编辑和修改源程序，用退出和存盘来结束编辑。</w:t>
      </w:r>
    </w:p>
    <w:p w14:paraId="3B366F64" w14:textId="77777777" w:rsidR="00591DCB" w:rsidRDefault="00591DCB" w:rsidP="00591DCB">
      <w:pPr>
        <w:pStyle w:val="a8"/>
        <w:numPr>
          <w:ilvl w:val="0"/>
          <w:numId w:val="2"/>
        </w:numPr>
        <w:spacing w:beforeLines="100" w:before="312" w:line="480" w:lineRule="exact"/>
        <w:ind w:left="0"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用汇编程序对.</w:t>
      </w:r>
      <w:r>
        <w:rPr>
          <w:rFonts w:ascii="等线" w:eastAsia="等线" w:hAnsi="等线"/>
          <w:szCs w:val="21"/>
        </w:rPr>
        <w:t>ASM</w:t>
      </w:r>
      <w:r>
        <w:rPr>
          <w:rFonts w:ascii="等线" w:eastAsia="等线" w:hAnsi="等线" w:hint="eastAsia"/>
          <w:szCs w:val="21"/>
        </w:rPr>
        <w:t>源程序进行汇编，能够看懂报错信息，并可以重新对程序进行修改，直到汇编结束后无错误为止</w:t>
      </w:r>
    </w:p>
    <w:p w14:paraId="325C29C5" w14:textId="77777777" w:rsidR="00591DCB" w:rsidRDefault="00591DCB" w:rsidP="00591DCB">
      <w:pPr>
        <w:pStyle w:val="a8"/>
        <w:numPr>
          <w:ilvl w:val="0"/>
          <w:numId w:val="2"/>
        </w:numPr>
        <w:spacing w:beforeLines="100" w:before="312" w:line="480" w:lineRule="exact"/>
        <w:ind w:left="0"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用链接程序对一个或多个</w:t>
      </w:r>
      <w:r>
        <w:rPr>
          <w:rFonts w:ascii="等线" w:eastAsia="等线" w:hAnsi="等线"/>
          <w:szCs w:val="21"/>
        </w:rPr>
        <w:t>OBJ</w:t>
      </w:r>
      <w:r>
        <w:rPr>
          <w:rFonts w:ascii="等线" w:eastAsia="等线" w:hAnsi="等线" w:hint="eastAsia"/>
          <w:szCs w:val="21"/>
        </w:rPr>
        <w:t>文件进行链接，形成</w:t>
      </w:r>
      <w:r>
        <w:rPr>
          <w:rFonts w:ascii="等线" w:eastAsia="等线" w:hAnsi="等线"/>
          <w:szCs w:val="21"/>
        </w:rPr>
        <w:t>EXE</w:t>
      </w:r>
      <w:r>
        <w:rPr>
          <w:rFonts w:ascii="等线" w:eastAsia="等线" w:hAnsi="等线" w:hint="eastAsia"/>
          <w:szCs w:val="21"/>
        </w:rPr>
        <w:t>可执行文件</w:t>
      </w:r>
    </w:p>
    <w:p w14:paraId="14BB2743" w14:textId="77777777" w:rsidR="00591DCB" w:rsidRPr="00764958" w:rsidRDefault="00591DCB" w:rsidP="00591DCB">
      <w:pPr>
        <w:pStyle w:val="a8"/>
        <w:numPr>
          <w:ilvl w:val="0"/>
          <w:numId w:val="2"/>
        </w:numPr>
        <w:spacing w:beforeLines="100" w:before="312" w:line="480" w:lineRule="exact"/>
        <w:ind w:left="0"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用调试程序对.</w:t>
      </w:r>
      <w:r>
        <w:rPr>
          <w:rFonts w:ascii="等线" w:eastAsia="等线" w:hAnsi="等线"/>
          <w:szCs w:val="21"/>
        </w:rPr>
        <w:t>EXE</w:t>
      </w:r>
      <w:r>
        <w:rPr>
          <w:rFonts w:ascii="等线" w:eastAsia="等线" w:hAnsi="等线" w:hint="eastAsia"/>
          <w:szCs w:val="21"/>
        </w:rPr>
        <w:t>文件进行调试和运行。用U命令了解程序起始地址，标号和偏移地址；用R命令知悉C</w:t>
      </w:r>
      <w:r>
        <w:rPr>
          <w:rFonts w:ascii="等线" w:eastAsia="等线" w:hAnsi="等线"/>
          <w:szCs w:val="21"/>
        </w:rPr>
        <w:t>PU</w:t>
      </w:r>
      <w:r>
        <w:rPr>
          <w:rFonts w:ascii="等线" w:eastAsia="等线" w:hAnsi="等线" w:hint="eastAsia"/>
          <w:szCs w:val="21"/>
        </w:rPr>
        <w:t>中各寄存器及标志的原始值；用T和G命令执行程序；用R和D命令验证程序执行过程中的中间结果和最终结果。</w:t>
      </w:r>
    </w:p>
    <w:p w14:paraId="6ADDEDC2" w14:textId="77777777" w:rsidR="00591DCB" w:rsidRPr="00C254FD" w:rsidRDefault="00591DCB" w:rsidP="00591DCB">
      <w:pPr>
        <w:pStyle w:val="a8"/>
        <w:numPr>
          <w:ilvl w:val="0"/>
          <w:numId w:val="1"/>
        </w:numPr>
        <w:spacing w:beforeLines="50" w:before="156" w:line="480" w:lineRule="exact"/>
        <w:ind w:left="0" w:firstLineChars="0"/>
        <w:rPr>
          <w:rFonts w:eastAsia="黑体"/>
          <w:sz w:val="32"/>
        </w:rPr>
      </w:pPr>
      <w:r w:rsidRPr="00C254FD">
        <w:rPr>
          <w:rFonts w:eastAsia="黑体" w:hint="eastAsia"/>
          <w:sz w:val="32"/>
        </w:rPr>
        <w:t>实验硬件与软件环境（标注实验设备名称、设备号）</w:t>
      </w:r>
    </w:p>
    <w:p w14:paraId="5EF72310" w14:textId="77777777" w:rsidR="00591DCB" w:rsidRPr="00C254FD" w:rsidRDefault="00591DCB" w:rsidP="00591DCB">
      <w:pPr>
        <w:pStyle w:val="a8"/>
        <w:spacing w:beforeLines="50" w:before="156" w:line="480" w:lineRule="exact"/>
        <w:ind w:firstLineChars="0" w:firstLine="0"/>
        <w:rPr>
          <w:rFonts w:ascii="等线" w:eastAsia="等线" w:hAnsi="等线"/>
          <w:szCs w:val="21"/>
        </w:rPr>
      </w:pPr>
      <w:r w:rsidRPr="00C254FD">
        <w:rPr>
          <w:rFonts w:ascii="等线" w:eastAsia="等线" w:hAnsi="等线" w:hint="eastAsia"/>
          <w:szCs w:val="21"/>
        </w:rPr>
        <w:t>硬件环境：微型计算机</w:t>
      </w:r>
    </w:p>
    <w:p w14:paraId="4A08F2C1" w14:textId="77777777" w:rsidR="00591DCB" w:rsidRPr="00C254FD" w:rsidRDefault="00591DCB" w:rsidP="00591DCB">
      <w:pPr>
        <w:pStyle w:val="a8"/>
        <w:spacing w:beforeLines="50" w:before="156" w:line="480" w:lineRule="exact"/>
        <w:ind w:firstLineChars="0" w:firstLine="0"/>
        <w:rPr>
          <w:rFonts w:ascii="等线" w:eastAsia="等线" w:hAnsi="等线"/>
          <w:szCs w:val="21"/>
        </w:rPr>
      </w:pPr>
      <w:r w:rsidRPr="00C254FD">
        <w:rPr>
          <w:rFonts w:ascii="等线" w:eastAsia="等线" w:hAnsi="等线" w:hint="eastAsia"/>
          <w:szCs w:val="21"/>
        </w:rPr>
        <w:t>软件环境：W</w:t>
      </w:r>
      <w:r w:rsidRPr="00C254FD">
        <w:rPr>
          <w:rFonts w:ascii="等线" w:eastAsia="等线" w:hAnsi="等线"/>
          <w:szCs w:val="21"/>
        </w:rPr>
        <w:t>indows XP</w:t>
      </w:r>
      <w:r w:rsidRPr="00C254FD">
        <w:rPr>
          <w:rFonts w:ascii="等线" w:eastAsia="等线" w:hAnsi="等线" w:hint="eastAsia"/>
          <w:szCs w:val="21"/>
        </w:rPr>
        <w:t>操作系统 调试D</w:t>
      </w:r>
      <w:r w:rsidRPr="00C254FD">
        <w:rPr>
          <w:rFonts w:ascii="等线" w:eastAsia="等线" w:hAnsi="等线"/>
          <w:szCs w:val="21"/>
        </w:rPr>
        <w:t>EBUG, COM, M2015</w:t>
      </w:r>
      <w:r w:rsidRPr="00C254FD">
        <w:rPr>
          <w:rFonts w:ascii="等线" w:eastAsia="等线" w:hAnsi="等线" w:hint="eastAsia"/>
          <w:szCs w:val="21"/>
        </w:rPr>
        <w:t>集成工具</w:t>
      </w:r>
    </w:p>
    <w:p w14:paraId="5455BD10" w14:textId="77777777" w:rsidR="00591DCB" w:rsidRPr="00C254FD" w:rsidRDefault="00591DCB" w:rsidP="00591DCB">
      <w:pPr>
        <w:pStyle w:val="a8"/>
        <w:numPr>
          <w:ilvl w:val="0"/>
          <w:numId w:val="1"/>
        </w:numPr>
        <w:spacing w:beforeLines="50" w:before="156" w:line="480" w:lineRule="exact"/>
        <w:ind w:left="0" w:firstLineChars="0"/>
        <w:rPr>
          <w:rFonts w:eastAsia="黑体"/>
          <w:sz w:val="32"/>
        </w:rPr>
      </w:pPr>
      <w:r w:rsidRPr="00C254FD">
        <w:rPr>
          <w:rFonts w:eastAsia="黑体" w:hint="eastAsia"/>
          <w:sz w:val="32"/>
        </w:rPr>
        <w:t>实验原理与步骤</w:t>
      </w:r>
    </w:p>
    <w:p w14:paraId="7842FEAD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按照程序题目要求的内容，我们可以画出它的流程框图，作图如下</w:t>
      </w:r>
    </w:p>
    <w:p w14:paraId="3D313A52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24971EDA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54875A79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67A6C685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041AD21C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13FB1DF8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23B96380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1A2AE604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7AC6E9FC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3C0B7424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1E734BD7" w14:textId="2DC06AF8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48314AE0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首先我们要进行一个简单的判断，确认从M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中读取的模式字是在0~7范围内，这需要用到比较指令</w:t>
      </w:r>
      <w:r>
        <w:rPr>
          <w:rFonts w:ascii="等线" w:eastAsia="等线" w:hAnsi="等线"/>
          <w:szCs w:val="21"/>
        </w:rPr>
        <w:t>CMP</w:t>
      </w:r>
      <w:r>
        <w:rPr>
          <w:rFonts w:ascii="等线" w:eastAsia="等线" w:hAnsi="等线" w:hint="eastAsia"/>
          <w:szCs w:val="21"/>
        </w:rPr>
        <w:t>和条件跳转指令J</w:t>
      </w:r>
      <w:r>
        <w:rPr>
          <w:rFonts w:ascii="等线" w:eastAsia="等线" w:hAnsi="等线"/>
          <w:szCs w:val="21"/>
        </w:rPr>
        <w:t>A, JB</w:t>
      </w:r>
    </w:p>
    <w:p w14:paraId="26125010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CMP</w:t>
      </w:r>
      <w:r>
        <w:rPr>
          <w:rFonts w:ascii="等线" w:eastAsia="等线" w:hAnsi="等线" w:hint="eastAsia"/>
          <w:szCs w:val="21"/>
        </w:rPr>
        <w:t>的使用格式为C</w:t>
      </w:r>
      <w:r>
        <w:rPr>
          <w:rFonts w:ascii="等线" w:eastAsia="等线" w:hAnsi="等线"/>
          <w:szCs w:val="21"/>
        </w:rPr>
        <w:t>MP OPRD1, OPRD2</w:t>
      </w:r>
      <w:r>
        <w:rPr>
          <w:rFonts w:ascii="等线" w:eastAsia="等线" w:hAnsi="等线" w:hint="eastAsia"/>
          <w:szCs w:val="21"/>
        </w:rPr>
        <w:t>，将会执行操作O</w:t>
      </w:r>
      <w:r>
        <w:rPr>
          <w:rFonts w:ascii="等线" w:eastAsia="等线" w:hAnsi="等线"/>
          <w:szCs w:val="21"/>
        </w:rPr>
        <w:t>PRD1-OPRD2</w:t>
      </w:r>
      <w:r>
        <w:rPr>
          <w:rFonts w:ascii="等线" w:eastAsia="等线" w:hAnsi="等线" w:hint="eastAsia"/>
          <w:szCs w:val="21"/>
        </w:rPr>
        <w:t>，不过，这将并不会送入目标操作数，而仅影响标志位。对于两个无符号数，通过标志位C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和Z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进行判别：若</w:t>
      </w:r>
      <w:r>
        <w:rPr>
          <w:rFonts w:ascii="等线" w:eastAsia="等线" w:hAnsi="等线" w:hint="eastAsia"/>
          <w:szCs w:val="21"/>
        </w:rPr>
        <w:lastRenderedPageBreak/>
        <w:t>A</w:t>
      </w:r>
      <w:r>
        <w:rPr>
          <w:rFonts w:ascii="等线" w:eastAsia="等线" w:hAnsi="等线"/>
          <w:szCs w:val="21"/>
        </w:rPr>
        <w:t>X</w:t>
      </w:r>
      <m:oMath>
        <m:r>
          <w:rPr>
            <w:rFonts w:ascii="Cambria Math" w:eastAsia="等线" w:hAnsi="Cambria Math"/>
            <w:szCs w:val="21"/>
          </w:rPr>
          <m:t>≥</m:t>
        </m:r>
      </m:oMath>
      <w:r>
        <w:rPr>
          <w:rFonts w:ascii="等线" w:eastAsia="等线" w:hAnsi="等线"/>
          <w:szCs w:val="21"/>
        </w:rPr>
        <w:t>BX</w:t>
      </w:r>
      <w:r>
        <w:rPr>
          <w:rFonts w:ascii="等线" w:eastAsia="等线" w:hAnsi="等线" w:hint="eastAsia"/>
          <w:szCs w:val="21"/>
        </w:rPr>
        <w:t>，则C</w:t>
      </w:r>
      <w:r>
        <w:rPr>
          <w:rFonts w:ascii="等线" w:eastAsia="等线" w:hAnsi="等线"/>
          <w:szCs w:val="21"/>
        </w:rPr>
        <w:t>F=0</w:t>
      </w:r>
      <w:r>
        <w:rPr>
          <w:rFonts w:ascii="等线" w:eastAsia="等线" w:hAnsi="等线" w:hint="eastAsia"/>
          <w:szCs w:val="21"/>
        </w:rPr>
        <w:t>；若A</w:t>
      </w:r>
      <w:r>
        <w:rPr>
          <w:rFonts w:ascii="等线" w:eastAsia="等线" w:hAnsi="等线"/>
          <w:szCs w:val="21"/>
        </w:rPr>
        <w:t>X&lt;BX</w:t>
      </w:r>
      <w:r>
        <w:rPr>
          <w:rFonts w:ascii="等线" w:eastAsia="等线" w:hAnsi="等线" w:hint="eastAsia"/>
          <w:szCs w:val="21"/>
        </w:rPr>
        <w:t>，则C</w:t>
      </w:r>
      <w:r>
        <w:rPr>
          <w:rFonts w:ascii="等线" w:eastAsia="等线" w:hAnsi="等线"/>
          <w:szCs w:val="21"/>
        </w:rPr>
        <w:t>F=1;</w:t>
      </w:r>
      <w:r>
        <w:rPr>
          <w:rFonts w:ascii="等线" w:eastAsia="等线" w:hAnsi="等线" w:hint="eastAsia"/>
          <w:szCs w:val="21"/>
        </w:rPr>
        <w:t>若A</w:t>
      </w:r>
      <w:r>
        <w:rPr>
          <w:rFonts w:ascii="等线" w:eastAsia="等线" w:hAnsi="等线"/>
          <w:szCs w:val="21"/>
        </w:rPr>
        <w:t>X=BX</w:t>
      </w:r>
      <w:r>
        <w:rPr>
          <w:rFonts w:ascii="等线" w:eastAsia="等线" w:hAnsi="等线" w:hint="eastAsia"/>
          <w:szCs w:val="21"/>
        </w:rPr>
        <w:t>，则C</w:t>
      </w:r>
      <w:r>
        <w:rPr>
          <w:rFonts w:ascii="等线" w:eastAsia="等线" w:hAnsi="等线"/>
          <w:szCs w:val="21"/>
        </w:rPr>
        <w:t>F=1</w:t>
      </w:r>
      <w:r>
        <w:rPr>
          <w:rFonts w:ascii="等线" w:eastAsia="等线" w:hAnsi="等线" w:hint="eastAsia"/>
          <w:szCs w:val="21"/>
        </w:rPr>
        <w:t>且Z</w:t>
      </w:r>
      <w:r>
        <w:rPr>
          <w:rFonts w:ascii="等线" w:eastAsia="等线" w:hAnsi="等线"/>
          <w:szCs w:val="21"/>
        </w:rPr>
        <w:t>F=1</w:t>
      </w:r>
      <w:r>
        <w:rPr>
          <w:rFonts w:ascii="等线" w:eastAsia="等线" w:hAnsi="等线" w:hint="eastAsia"/>
          <w:szCs w:val="21"/>
        </w:rPr>
        <w:t>。而对于两个带符号数的计算，应由O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与S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的状态共同决定：当O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与S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状态一致，判定A</w:t>
      </w:r>
      <w:r>
        <w:rPr>
          <w:rFonts w:ascii="等线" w:eastAsia="等线" w:hAnsi="等线"/>
          <w:szCs w:val="21"/>
        </w:rPr>
        <w:t>X</w:t>
      </w:r>
      <m:oMath>
        <m:r>
          <w:rPr>
            <w:rFonts w:ascii="Cambria Math" w:eastAsia="等线" w:hAnsi="Cambria Math"/>
            <w:szCs w:val="21"/>
          </w:rPr>
          <m:t>≥</m:t>
        </m:r>
      </m:oMath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；当O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与S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状态不同，判定A</w:t>
      </w:r>
      <w:r>
        <w:rPr>
          <w:rFonts w:ascii="等线" w:eastAsia="等线" w:hAnsi="等线"/>
          <w:szCs w:val="21"/>
        </w:rPr>
        <w:t>X&lt;BX</w:t>
      </w:r>
      <w:r>
        <w:rPr>
          <w:rFonts w:ascii="等线" w:eastAsia="等线" w:hAnsi="等线" w:hint="eastAsia"/>
          <w:szCs w:val="21"/>
        </w:rPr>
        <w:t>。在这里，模式字视为无符号数即可。</w:t>
      </w:r>
    </w:p>
    <w:p w14:paraId="279643BD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在实际的代码中，我们不必显式地体现我们的比较过程，而可以直接使用条件跳转指令J</w:t>
      </w:r>
      <w:r>
        <w:rPr>
          <w:rFonts w:ascii="等线" w:eastAsia="等线" w:hAnsi="等线"/>
          <w:szCs w:val="21"/>
        </w:rPr>
        <w:t>A</w:t>
      </w:r>
      <w:r>
        <w:rPr>
          <w:rFonts w:ascii="等线" w:eastAsia="等线" w:hAnsi="等线" w:hint="eastAsia"/>
          <w:szCs w:val="21"/>
        </w:rPr>
        <w:t>和J</w:t>
      </w:r>
      <w:r>
        <w:rPr>
          <w:rFonts w:ascii="等线" w:eastAsia="等线" w:hAnsi="等线"/>
          <w:szCs w:val="21"/>
        </w:rPr>
        <w:t>B</w:t>
      </w:r>
      <w:r>
        <w:rPr>
          <w:rFonts w:ascii="等线" w:eastAsia="等线" w:hAnsi="等线" w:hint="eastAsia"/>
          <w:szCs w:val="21"/>
        </w:rPr>
        <w:t>，J</w:t>
      </w:r>
      <w:r>
        <w:rPr>
          <w:rFonts w:ascii="等线" w:eastAsia="等线" w:hAnsi="等线"/>
          <w:szCs w:val="21"/>
        </w:rPr>
        <w:t>A</w:t>
      </w:r>
      <w:r>
        <w:rPr>
          <w:rFonts w:ascii="等线" w:eastAsia="等线" w:hAnsi="等线" w:hint="eastAsia"/>
          <w:szCs w:val="21"/>
        </w:rPr>
        <w:t>表示高于（不低于）转移，J</w:t>
      </w:r>
      <w:r>
        <w:rPr>
          <w:rFonts w:ascii="等线" w:eastAsia="等线" w:hAnsi="等线"/>
          <w:szCs w:val="21"/>
        </w:rPr>
        <w:t>B</w:t>
      </w:r>
      <w:r>
        <w:rPr>
          <w:rFonts w:ascii="等线" w:eastAsia="等线" w:hAnsi="等线" w:hint="eastAsia"/>
          <w:szCs w:val="21"/>
        </w:rPr>
        <w:t>表示低于（不高于）转移。跳转指令后面都跟要跳转的代码段标记。按照设计，如果模式字不在0~7范围内，我们直接使其跳转到程序的结尾处使其结束。</w:t>
      </w:r>
    </w:p>
    <w:p w14:paraId="4AB17FE7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下面要考虑的就是利用地址表完成分支结构，地址表已经预先在数据段</w:t>
      </w:r>
      <w:r>
        <w:rPr>
          <w:rFonts w:ascii="等线" w:eastAsia="等线" w:hAnsi="等线"/>
          <w:szCs w:val="21"/>
        </w:rPr>
        <w:t>DS</w:t>
      </w:r>
      <w:r>
        <w:rPr>
          <w:rFonts w:ascii="等线" w:eastAsia="等线" w:hAnsi="等线" w:hint="eastAsia"/>
          <w:szCs w:val="21"/>
        </w:rPr>
        <w:t>设计好了，即</w:t>
      </w:r>
    </w:p>
    <w:p w14:paraId="16849D62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>A DW L0, L1, L2, L3, L4, L5, L6, L7</w:t>
      </w:r>
    </w:p>
    <w:p w14:paraId="7896719E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L</w:t>
      </w:r>
      <w:r>
        <w:rPr>
          <w:rFonts w:ascii="等线" w:eastAsia="等线" w:hAnsi="等线"/>
          <w:szCs w:val="21"/>
        </w:rPr>
        <w:t>0, …, L7</w:t>
      </w:r>
      <w:r>
        <w:rPr>
          <w:rFonts w:ascii="等线" w:eastAsia="等线" w:hAnsi="等线" w:hint="eastAsia"/>
          <w:szCs w:val="21"/>
        </w:rPr>
        <w:t>对应于代码段要执行的标记位，以L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为例，我们要在屏幕上显示字符</w:t>
      </w:r>
      <w:r>
        <w:rPr>
          <w:rFonts w:ascii="等线" w:eastAsia="等线" w:hAnsi="等线"/>
          <w:szCs w:val="21"/>
        </w:rPr>
        <w:t>’0’</w:t>
      </w:r>
      <w:r>
        <w:rPr>
          <w:rFonts w:ascii="等线" w:eastAsia="等线" w:hAnsi="等线" w:hint="eastAsia"/>
          <w:szCs w:val="21"/>
        </w:rPr>
        <w:t>，同样事先已经在数据段定义常量S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为</w:t>
      </w:r>
      <w:r>
        <w:rPr>
          <w:rFonts w:ascii="等线" w:eastAsia="等线" w:hAnsi="等线"/>
          <w:szCs w:val="21"/>
        </w:rPr>
        <w:t>’0’</w:t>
      </w:r>
      <w:r>
        <w:rPr>
          <w:rFonts w:ascii="等线" w:eastAsia="等线" w:hAnsi="等线" w:hint="eastAsia"/>
          <w:szCs w:val="21"/>
        </w:rPr>
        <w:t>（代码为S</w:t>
      </w:r>
      <w:r>
        <w:rPr>
          <w:rFonts w:ascii="等线" w:eastAsia="等线" w:hAnsi="等线"/>
          <w:szCs w:val="21"/>
        </w:rPr>
        <w:t>0 DB ‘0’）</w:t>
      </w:r>
      <w:r>
        <w:rPr>
          <w:rFonts w:ascii="等线" w:eastAsia="等线" w:hAnsi="等线" w:hint="eastAsia"/>
          <w:szCs w:val="21"/>
        </w:rPr>
        <w:t>,只需将送入D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即可——这么做的原因是我们最终要完成单字符显示的系统功能调用，在这里是通过将功能号2置入A</w:t>
      </w:r>
      <w:r>
        <w:rPr>
          <w:rFonts w:ascii="等线" w:eastAsia="等线" w:hAnsi="等线"/>
          <w:szCs w:val="21"/>
        </w:rPr>
        <w:t>H</w:t>
      </w:r>
      <w:r>
        <w:rPr>
          <w:rFonts w:ascii="等线" w:eastAsia="等线" w:hAnsi="等线" w:hint="eastAsia"/>
          <w:szCs w:val="21"/>
        </w:rPr>
        <w:t>，且将待显示字符置入D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，并完成I</w:t>
      </w:r>
      <w:r>
        <w:rPr>
          <w:rFonts w:ascii="等线" w:eastAsia="等线" w:hAnsi="等线"/>
          <w:szCs w:val="21"/>
        </w:rPr>
        <w:t>NT 21H</w:t>
      </w:r>
      <w:r>
        <w:rPr>
          <w:rFonts w:ascii="等线" w:eastAsia="等线" w:hAnsi="等线" w:hint="eastAsia"/>
          <w:szCs w:val="21"/>
        </w:rPr>
        <w:t>中断实现的。因此L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代码段的具体代码为：</w:t>
      </w:r>
    </w:p>
    <w:p w14:paraId="3E91C35E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>L0: LEA DX, S0</w:t>
      </w:r>
    </w:p>
    <w:p w14:paraId="7900C87C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 xml:space="preserve">    JMP END</w:t>
      </w:r>
    </w:p>
    <w:p w14:paraId="2E1826FF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其中L</w:t>
      </w:r>
      <w:r>
        <w:rPr>
          <w:rFonts w:ascii="等线" w:eastAsia="等线" w:hAnsi="等线"/>
          <w:szCs w:val="21"/>
        </w:rPr>
        <w:t>EA DX, S0</w:t>
      </w:r>
      <w:r>
        <w:rPr>
          <w:rFonts w:ascii="等线" w:eastAsia="等线" w:hAnsi="等线" w:hint="eastAsia"/>
          <w:szCs w:val="21"/>
        </w:rPr>
        <w:t>就相当于M</w:t>
      </w:r>
      <w:r>
        <w:rPr>
          <w:rFonts w:ascii="等线" w:eastAsia="等线" w:hAnsi="等线"/>
          <w:szCs w:val="21"/>
        </w:rPr>
        <w:t>OV DX, OFFSET S0</w:t>
      </w:r>
      <w:r>
        <w:rPr>
          <w:rFonts w:ascii="等线" w:eastAsia="等线" w:hAnsi="等线" w:hint="eastAsia"/>
          <w:szCs w:val="21"/>
        </w:rPr>
        <w:t>即将S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的偏移地址送入D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中。</w:t>
      </w:r>
    </w:p>
    <w:p w14:paraId="6F9CD87B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所以，L</w:t>
      </w:r>
      <w:r>
        <w:rPr>
          <w:rFonts w:ascii="等线" w:eastAsia="等线" w:hAnsi="等线"/>
          <w:szCs w:val="21"/>
        </w:rPr>
        <w:t>0~L7</w:t>
      </w:r>
      <w:r>
        <w:rPr>
          <w:rFonts w:ascii="等线" w:eastAsia="等线" w:hAnsi="等线" w:hint="eastAsia"/>
          <w:szCs w:val="21"/>
        </w:rPr>
        <w:t>的代码段我们就清晰了，那么，如何由模式字进入特定的分支呢？</w:t>
      </w:r>
    </w:p>
    <w:p w14:paraId="6F29CA56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首先我们已经将模式字送入A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中，为了让A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与模式字完全一致，应当使得其高位置零，可以通过逻辑与指令A</w:t>
      </w:r>
      <w:r>
        <w:rPr>
          <w:rFonts w:ascii="等线" w:eastAsia="等线" w:hAnsi="等线"/>
          <w:szCs w:val="21"/>
        </w:rPr>
        <w:t>ND</w:t>
      </w:r>
      <w:r>
        <w:rPr>
          <w:rFonts w:ascii="等线" w:eastAsia="等线" w:hAnsi="等线" w:hint="eastAsia"/>
          <w:szCs w:val="21"/>
        </w:rPr>
        <w:t>实现，具体代码为：</w:t>
      </w:r>
    </w:p>
    <w:p w14:paraId="31443590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>AND AX, 000FH</w:t>
      </w:r>
    </w:p>
    <w:p w14:paraId="20C79395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这时，A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中的模式字还并不能与地址表A中L</w:t>
      </w:r>
      <w:r>
        <w:rPr>
          <w:rFonts w:ascii="等线" w:eastAsia="等线" w:hAnsi="等线"/>
          <w:szCs w:val="21"/>
        </w:rPr>
        <w:t>0, L1, …, L7</w:t>
      </w:r>
      <w:r>
        <w:rPr>
          <w:rFonts w:ascii="等线" w:eastAsia="等线" w:hAnsi="等线" w:hint="eastAsia"/>
          <w:szCs w:val="21"/>
        </w:rPr>
        <w:t>各段一一对应起来，因为我们声明的地址表A中每个元素占一个字（W</w:t>
      </w:r>
      <w:r>
        <w:rPr>
          <w:rFonts w:ascii="等线" w:eastAsia="等线" w:hAnsi="等线"/>
          <w:szCs w:val="21"/>
        </w:rPr>
        <w:t>ORD</w:t>
      </w:r>
      <w:r>
        <w:rPr>
          <w:rFonts w:ascii="等线" w:eastAsia="等线" w:hAnsi="等线" w:hint="eastAsia"/>
          <w:szCs w:val="21"/>
        </w:rPr>
        <w:t>）长（因为使用的数据定义伪指令是D</w:t>
      </w:r>
      <w:r>
        <w:rPr>
          <w:rFonts w:ascii="等线" w:eastAsia="等线" w:hAnsi="等线"/>
          <w:szCs w:val="21"/>
        </w:rPr>
        <w:t>W）</w:t>
      </w:r>
      <w:r>
        <w:rPr>
          <w:rFonts w:ascii="等线" w:eastAsia="等线" w:hAnsi="等线" w:hint="eastAsia"/>
          <w:szCs w:val="21"/>
        </w:rPr>
        <w:t>，所以要对A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做乘二处理，这样才能够与其偏移地址一一对应起来。</w:t>
      </w:r>
    </w:p>
    <w:p w14:paraId="23756C6F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事实上，这里的“乘二”处理不必一定需要使用乘法指令M</w:t>
      </w:r>
      <w:r>
        <w:rPr>
          <w:rFonts w:ascii="等线" w:eastAsia="等线" w:hAnsi="等线"/>
          <w:szCs w:val="21"/>
        </w:rPr>
        <w:t>UL</w:t>
      </w:r>
      <w:r>
        <w:rPr>
          <w:rFonts w:ascii="等线" w:eastAsia="等线" w:hAnsi="等线" w:hint="eastAsia"/>
          <w:szCs w:val="21"/>
        </w:rPr>
        <w:t>或I</w:t>
      </w:r>
      <w:r>
        <w:rPr>
          <w:rFonts w:ascii="等线" w:eastAsia="等线" w:hAnsi="等线"/>
          <w:szCs w:val="21"/>
        </w:rPr>
        <w:t>MUL</w:t>
      </w:r>
      <w:r>
        <w:rPr>
          <w:rFonts w:ascii="等线" w:eastAsia="等线" w:hAnsi="等线" w:hint="eastAsia"/>
          <w:szCs w:val="21"/>
        </w:rPr>
        <w:t>，因为“乘二”的结果其实是对操作数左移一位，因而利用移位指令即可。具体分析，这里我们把A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中的数视为无符号数，同时不需要循环移位处理，所以选择的移位指令是S</w:t>
      </w:r>
      <w:r>
        <w:rPr>
          <w:rFonts w:ascii="等线" w:eastAsia="等线" w:hAnsi="等线"/>
          <w:szCs w:val="21"/>
        </w:rPr>
        <w:t>HL, SHL</w:t>
      </w:r>
      <w:r>
        <w:rPr>
          <w:rFonts w:ascii="等线" w:eastAsia="等线" w:hAnsi="等线" w:hint="eastAsia"/>
          <w:szCs w:val="21"/>
        </w:rPr>
        <w:t>的使用格式为</w:t>
      </w:r>
    </w:p>
    <w:p w14:paraId="6ACDA5BB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S</w:t>
      </w:r>
      <w:r>
        <w:rPr>
          <w:rFonts w:ascii="等线" w:eastAsia="等线" w:hAnsi="等线"/>
          <w:szCs w:val="21"/>
        </w:rPr>
        <w:t>HL OPRD, CL</w:t>
      </w:r>
    </w:p>
    <w:p w14:paraId="6E5BD4BE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这将对目标操作数完成逻辑移位，移位的位数为C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，因而题目的代码写为：</w:t>
      </w:r>
    </w:p>
    <w:p w14:paraId="53FD66BF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 xml:space="preserve">    SHL AX, 1</w:t>
      </w:r>
    </w:p>
    <w:p w14:paraId="3B5B929E" w14:textId="77777777" w:rsidR="00591DCB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通过流程图设计以及关键代码分析，我们设计完成本实验，下面给出完整汇编代码</w:t>
      </w:r>
    </w:p>
    <w:p w14:paraId="43147A16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039C6ACC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DATAS SEGMENT</w:t>
      </w:r>
    </w:p>
    <w:p w14:paraId="22B9CE8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 w:hint="eastAsia"/>
          <w:szCs w:val="21"/>
        </w:rPr>
        <w:t xml:space="preserve">  </w:t>
      </w:r>
    </w:p>
    <w:p w14:paraId="4D35EB2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MODE DB 02H</w:t>
      </w:r>
    </w:p>
    <w:p w14:paraId="288A777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A DW L0, L1, L2, L3, L4, L5, L6, L7</w:t>
      </w:r>
    </w:p>
    <w:p w14:paraId="6316746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</w:t>
      </w:r>
    </w:p>
    <w:p w14:paraId="6F7BD779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S0 DB '0 $'</w:t>
      </w:r>
    </w:p>
    <w:p w14:paraId="7D06312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S1 DB '1 $'</w:t>
      </w:r>
    </w:p>
    <w:p w14:paraId="7199345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S2 DB '2 $'</w:t>
      </w:r>
    </w:p>
    <w:p w14:paraId="1D798882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S3 DB '3 $'</w:t>
      </w:r>
    </w:p>
    <w:p w14:paraId="5A769EC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S4 DB '4 $'</w:t>
      </w:r>
    </w:p>
    <w:p w14:paraId="13B6BB19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S5 DB '5 $'</w:t>
      </w:r>
    </w:p>
    <w:p w14:paraId="6434706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S6 DB '6 $'</w:t>
      </w:r>
    </w:p>
    <w:p w14:paraId="4AC8A30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S7 DB '7 $'</w:t>
      </w:r>
    </w:p>
    <w:p w14:paraId="0E229F81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</w:t>
      </w:r>
    </w:p>
    <w:p w14:paraId="614DE38A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 OVER_MARK DB 0DH, 0AH, 'OVER$' </w:t>
      </w:r>
      <w:r w:rsidRPr="00817ACC">
        <w:rPr>
          <w:rFonts w:ascii="Consolas" w:eastAsia="等线" w:hAnsi="Consolas" w:hint="eastAsia"/>
          <w:szCs w:val="21"/>
        </w:rPr>
        <w:t>;</w:t>
      </w:r>
      <w:r w:rsidRPr="00817ACC">
        <w:rPr>
          <w:rFonts w:ascii="Consolas" w:eastAsia="等线" w:hAnsi="Consolas" w:hint="eastAsia"/>
          <w:szCs w:val="21"/>
        </w:rPr>
        <w:t>显示</w:t>
      </w:r>
      <w:r w:rsidRPr="00817ACC">
        <w:rPr>
          <w:rFonts w:ascii="Consolas" w:eastAsia="等线" w:hAnsi="Consolas" w:hint="eastAsia"/>
          <w:szCs w:val="21"/>
        </w:rPr>
        <w:t>O</w:t>
      </w:r>
      <w:r w:rsidRPr="00817ACC">
        <w:rPr>
          <w:rFonts w:ascii="Consolas" w:eastAsia="等线" w:hAnsi="Consolas"/>
          <w:szCs w:val="21"/>
        </w:rPr>
        <w:t>VER</w:t>
      </w:r>
      <w:r w:rsidRPr="00817ACC">
        <w:rPr>
          <w:rFonts w:ascii="Consolas" w:eastAsia="等线" w:hAnsi="Consolas" w:hint="eastAsia"/>
          <w:szCs w:val="21"/>
        </w:rPr>
        <w:t>字符（有回车和换行处理）</w:t>
      </w:r>
    </w:p>
    <w:p w14:paraId="041F1082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36C909D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DATAS ENDS</w:t>
      </w:r>
    </w:p>
    <w:p w14:paraId="598C5DC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78F70DE8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STACKS SEGMENT</w:t>
      </w:r>
    </w:p>
    <w:p w14:paraId="38DD835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 w:hint="eastAsia"/>
          <w:szCs w:val="21"/>
        </w:rPr>
        <w:t xml:space="preserve">    </w:t>
      </w:r>
    </w:p>
    <w:p w14:paraId="250405B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STACKS ENDS</w:t>
      </w:r>
    </w:p>
    <w:p w14:paraId="265BC29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294468B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CODES SEGMENT</w:t>
      </w:r>
    </w:p>
    <w:p w14:paraId="407293E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ASSUME CS:CODES,DS:DATAS,SS:STACKS</w:t>
      </w:r>
    </w:p>
    <w:p w14:paraId="06A16AE0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START:</w:t>
      </w:r>
    </w:p>
    <w:p w14:paraId="798DD84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AX,DATAS</w:t>
      </w:r>
    </w:p>
    <w:p w14:paraId="51B02CBC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DS,AX</w:t>
      </w:r>
    </w:p>
    <w:p w14:paraId="6EB100A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 w:hint="eastAsia"/>
          <w:szCs w:val="21"/>
        </w:rPr>
        <w:t xml:space="preserve">    ;</w:t>
      </w:r>
      <w:r w:rsidRPr="00817ACC">
        <w:rPr>
          <w:rFonts w:ascii="Consolas" w:eastAsia="等线" w:hAnsi="Consolas" w:hint="eastAsia"/>
          <w:szCs w:val="21"/>
        </w:rPr>
        <w:t>此处输入代码段代码</w:t>
      </w:r>
      <w:r w:rsidRPr="00817ACC">
        <w:rPr>
          <w:rFonts w:ascii="Consolas" w:eastAsia="等线" w:hAnsi="Consolas" w:hint="eastAsia"/>
          <w:szCs w:val="21"/>
        </w:rPr>
        <w:t xml:space="preserve">  </w:t>
      </w:r>
    </w:p>
    <w:p w14:paraId="17724CFA" w14:textId="77777777" w:rsidR="00591DCB" w:rsidRPr="00890D6E" w:rsidRDefault="00591DCB" w:rsidP="00591DCB">
      <w:pPr>
        <w:spacing w:line="200" w:lineRule="exact"/>
        <w:rPr>
          <w:rFonts w:ascii="等线" w:eastAsia="等线" w:hAnsi="等线"/>
          <w:szCs w:val="21"/>
        </w:rPr>
      </w:pPr>
      <w:r w:rsidRPr="00817ACC">
        <w:rPr>
          <w:rFonts w:ascii="Consolas" w:eastAsia="等线" w:hAnsi="Consolas"/>
          <w:szCs w:val="21"/>
        </w:rPr>
        <w:t xml:space="preserve">GETNUM: </w:t>
      </w:r>
      <w:r w:rsidRPr="00890D6E">
        <w:rPr>
          <w:rFonts w:ascii="等线" w:eastAsia="等线" w:hAnsi="等线"/>
          <w:szCs w:val="21"/>
        </w:rPr>
        <w:t xml:space="preserve">   </w:t>
      </w:r>
    </w:p>
    <w:p w14:paraId="16FFCBB2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</w:p>
    <w:p w14:paraId="6E3619F8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90D6E">
        <w:rPr>
          <w:rFonts w:ascii="等线" w:eastAsia="等线" w:hAnsi="等线"/>
          <w:szCs w:val="21"/>
        </w:rPr>
        <w:t xml:space="preserve">    </w:t>
      </w:r>
      <w:r w:rsidRPr="00817ACC">
        <w:rPr>
          <w:rFonts w:ascii="Consolas" w:eastAsia="等线" w:hAnsi="Consolas"/>
          <w:szCs w:val="21"/>
        </w:rPr>
        <w:t>MOV AL, MODE</w:t>
      </w:r>
    </w:p>
    <w:p w14:paraId="2C8F22AD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0A3209C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CMP AL, 0</w:t>
      </w:r>
    </w:p>
    <w:p w14:paraId="3CAD392F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JB GETNUM </w:t>
      </w:r>
    </w:p>
    <w:p w14:paraId="5C77948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728980FD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CMP AL, 8</w:t>
      </w:r>
    </w:p>
    <w:p w14:paraId="20265F7A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JA GETNUM</w:t>
      </w:r>
    </w:p>
    <w:p w14:paraId="7B297EA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01EC6A0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AND AX, 000FH</w:t>
      </w:r>
    </w:p>
    <w:p w14:paraId="65ACE34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SHL AX, 1</w:t>
      </w:r>
    </w:p>
    <w:p w14:paraId="3497752F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BX, AX</w:t>
      </w:r>
    </w:p>
    <w:p w14:paraId="31774F8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A[BX]</w:t>
      </w:r>
    </w:p>
    <w:p w14:paraId="49321A59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2229A64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L0: LEA DX, S0</w:t>
      </w:r>
    </w:p>
    <w:p w14:paraId="32DD5C8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71341D68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7759019C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L1: LEA DX, S1</w:t>
      </w:r>
    </w:p>
    <w:p w14:paraId="2C9FADF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04E2A78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064230C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L2: LEA DX, S2</w:t>
      </w:r>
    </w:p>
    <w:p w14:paraId="3456EFE1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063D688D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 xml:space="preserve">    </w:t>
      </w:r>
    </w:p>
    <w:p w14:paraId="7CE0AC9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90D6E">
        <w:rPr>
          <w:rFonts w:ascii="等线" w:eastAsia="等线" w:hAnsi="等线"/>
          <w:szCs w:val="21"/>
        </w:rPr>
        <w:t xml:space="preserve">  </w:t>
      </w:r>
      <w:r w:rsidRPr="00817ACC">
        <w:rPr>
          <w:rFonts w:ascii="Consolas" w:eastAsia="等线" w:hAnsi="Consolas"/>
          <w:szCs w:val="21"/>
        </w:rPr>
        <w:t xml:space="preserve">  L3: LEA DX, S3</w:t>
      </w:r>
    </w:p>
    <w:p w14:paraId="5249B548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70BC6D62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lastRenderedPageBreak/>
        <w:t xml:space="preserve">    </w:t>
      </w:r>
    </w:p>
    <w:p w14:paraId="07BD4DD4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L4: LEA DX, S4</w:t>
      </w:r>
    </w:p>
    <w:p w14:paraId="045F6FFF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5C584308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411068F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L5: LEA DX, S5</w:t>
      </w:r>
    </w:p>
    <w:p w14:paraId="2D989F02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5318D52F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7AB7548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L6: LEA DX, S6</w:t>
      </w:r>
    </w:p>
    <w:p w14:paraId="66327A76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3990DC5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05626096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L7: LEA DX, S7</w:t>
      </w:r>
    </w:p>
    <w:p w14:paraId="2A1FFF9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JMP CEND</w:t>
      </w:r>
    </w:p>
    <w:p w14:paraId="289CCD99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22883196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CEND:</w:t>
      </w:r>
    </w:p>
    <w:p w14:paraId="5DE31A83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AH, 9</w:t>
      </w:r>
    </w:p>
    <w:p w14:paraId="6C7CF751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INT 21H</w:t>
      </w:r>
    </w:p>
    <w:p w14:paraId="1128D591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</w:t>
      </w:r>
    </w:p>
    <w:p w14:paraId="6695C7F5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DX,OFFSET OVER_MARK  </w:t>
      </w:r>
    </w:p>
    <w:p w14:paraId="1B24E942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</w:t>
      </w:r>
    </w:p>
    <w:p w14:paraId="721547FD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MOV AH, 9</w:t>
      </w:r>
    </w:p>
    <w:p w14:paraId="3577ABE6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INT 21H</w:t>
      </w:r>
    </w:p>
    <w:p w14:paraId="4B0A5B1D" w14:textId="77777777" w:rsidR="00591DCB" w:rsidRPr="00890D6E" w:rsidRDefault="00591DCB" w:rsidP="00591DCB">
      <w:pPr>
        <w:pStyle w:val="a8"/>
        <w:spacing w:beforeLines="50" w:before="156" w:line="480" w:lineRule="exact"/>
        <w:rPr>
          <w:rFonts w:ascii="等线" w:eastAsia="等线" w:hAnsi="等线"/>
          <w:szCs w:val="21"/>
        </w:rPr>
      </w:pPr>
      <w:r w:rsidRPr="00890D6E">
        <w:rPr>
          <w:rFonts w:ascii="等线" w:eastAsia="等线" w:hAnsi="等线"/>
          <w:szCs w:val="21"/>
        </w:rPr>
        <w:t xml:space="preserve">    </w:t>
      </w:r>
    </w:p>
    <w:p w14:paraId="67564917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90D6E">
        <w:rPr>
          <w:rFonts w:ascii="等线" w:eastAsia="等线" w:hAnsi="等线"/>
          <w:szCs w:val="21"/>
        </w:rPr>
        <w:t xml:space="preserve">    </w:t>
      </w:r>
      <w:r w:rsidRPr="00817ACC">
        <w:rPr>
          <w:rFonts w:ascii="Consolas" w:eastAsia="等线" w:hAnsi="Consolas"/>
          <w:szCs w:val="21"/>
        </w:rPr>
        <w:t>MOV AH, 4CH</w:t>
      </w:r>
    </w:p>
    <w:p w14:paraId="743EE439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 xml:space="preserve">    INT 21H</w:t>
      </w:r>
    </w:p>
    <w:p w14:paraId="2BC65BFD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CODES END</w:t>
      </w:r>
    </w:p>
    <w:p w14:paraId="73C3C75B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 w:hint="eastAsia"/>
          <w:szCs w:val="21"/>
        </w:rPr>
        <w:t xml:space="preserve"> </w:t>
      </w:r>
      <w:r w:rsidRPr="00817ACC">
        <w:rPr>
          <w:rFonts w:ascii="Consolas" w:eastAsia="等线" w:hAnsi="Consolas"/>
          <w:szCs w:val="21"/>
        </w:rPr>
        <w:t xml:space="preserve">   END START</w:t>
      </w:r>
    </w:p>
    <w:p w14:paraId="38C3F515" w14:textId="77777777" w:rsidR="00591DCB" w:rsidRPr="00890D6E" w:rsidRDefault="00591DCB" w:rsidP="00591DCB">
      <w:pPr>
        <w:pStyle w:val="a8"/>
        <w:spacing w:beforeLines="50" w:before="156" w:line="480" w:lineRule="exact"/>
        <w:ind w:firstLine="640"/>
        <w:rPr>
          <w:rFonts w:ascii="等线" w:eastAsia="等线" w:hAnsi="等线"/>
          <w:szCs w:val="21"/>
        </w:rPr>
      </w:pPr>
      <w:r w:rsidRPr="00B302C6">
        <w:rPr>
          <w:rFonts w:eastAsia="黑体" w:hint="eastAsia"/>
          <w:sz w:val="32"/>
        </w:rPr>
        <w:t>四、实验数据记录及实验结果</w:t>
      </w:r>
    </w:p>
    <w:p w14:paraId="509DE664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我们首先要对写好的代码编译链接，将其存为文件A</w:t>
      </w:r>
      <w:r>
        <w:rPr>
          <w:rFonts w:ascii="等线" w:eastAsia="等线" w:hAnsi="等线"/>
          <w:szCs w:val="21"/>
        </w:rPr>
        <w:t>SMEXP2.</w:t>
      </w:r>
      <w:r>
        <w:rPr>
          <w:rFonts w:ascii="等线" w:eastAsia="等线" w:hAnsi="等线" w:hint="eastAsia"/>
          <w:szCs w:val="21"/>
        </w:rPr>
        <w:t>as</w:t>
      </w:r>
      <w:r>
        <w:rPr>
          <w:rFonts w:ascii="等线" w:eastAsia="等线" w:hAnsi="等线"/>
          <w:szCs w:val="21"/>
        </w:rPr>
        <w:t>m</w:t>
      </w:r>
    </w:p>
    <w:p w14:paraId="549C7A45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然后进行汇编</w:t>
      </w:r>
    </w:p>
    <w:p w14:paraId="120B9125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D:&gt;</w:t>
      </w:r>
      <w:r>
        <w:rPr>
          <w:rFonts w:ascii="等线" w:eastAsia="等线" w:hAnsi="等线"/>
          <w:szCs w:val="21"/>
        </w:rPr>
        <w:t>MASM ASMEXP1.asm</w:t>
      </w:r>
    </w:p>
    <w:p w14:paraId="60CBF761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再运行链接程序</w:t>
      </w:r>
    </w:p>
    <w:p w14:paraId="0BDE3442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D</w:t>
      </w:r>
      <w:r>
        <w:rPr>
          <w:rFonts w:ascii="等线" w:eastAsia="等线" w:hAnsi="等线"/>
          <w:szCs w:val="21"/>
        </w:rPr>
        <w:t>:&gt;LINK ASMEXP1.obj</w:t>
      </w:r>
    </w:p>
    <w:p w14:paraId="668790A8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过程无报错，我们发现有A</w:t>
      </w:r>
      <w:r>
        <w:rPr>
          <w:rFonts w:ascii="等线" w:eastAsia="等线" w:hAnsi="等线"/>
          <w:szCs w:val="21"/>
        </w:rPr>
        <w:t>SMEXP1.</w:t>
      </w:r>
      <w:r>
        <w:rPr>
          <w:rFonts w:ascii="等线" w:eastAsia="等线" w:hAnsi="等线" w:hint="eastAsia"/>
          <w:szCs w:val="21"/>
        </w:rPr>
        <w:t>exe文件生成，整体编译成功。然后，运行D</w:t>
      </w:r>
      <w:r>
        <w:rPr>
          <w:rFonts w:ascii="等线" w:eastAsia="等线" w:hAnsi="等线"/>
          <w:szCs w:val="21"/>
        </w:rPr>
        <w:t>EBUG</w:t>
      </w:r>
      <w:r>
        <w:rPr>
          <w:rFonts w:ascii="等线" w:eastAsia="等线" w:hAnsi="等线" w:hint="eastAsia"/>
          <w:szCs w:val="21"/>
        </w:rPr>
        <w:t>程序，即</w:t>
      </w:r>
    </w:p>
    <w:p w14:paraId="79C55E36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D:</w:t>
      </w:r>
      <w:r>
        <w:rPr>
          <w:rFonts w:ascii="等线" w:eastAsia="等线" w:hAnsi="等线"/>
          <w:szCs w:val="21"/>
        </w:rPr>
        <w:t>&gt;DEBUG ASMEXP1.exe</w:t>
      </w:r>
    </w:p>
    <w:p w14:paraId="23BC2E03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 w:rsidRPr="00214B29">
        <w:rPr>
          <w:rFonts w:ascii="等线" w:eastAsia="等线" w:hAnsi="等线"/>
          <w:noProof/>
          <w:szCs w:val="21"/>
        </w:rPr>
        <w:drawing>
          <wp:inline distT="0" distB="0" distL="0" distR="0" wp14:anchorId="5E7B4E34" wp14:editId="3B740FC9">
            <wp:extent cx="4854361" cy="205758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E41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对本程序首先进行反汇编，查看结果为</w:t>
      </w:r>
    </w:p>
    <w:p w14:paraId="33E9D9D4" w14:textId="77777777" w:rsidR="00591DCB" w:rsidRPr="00214B29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214B2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E8E6543" wp14:editId="67CFB3F9">
            <wp:extent cx="3238500" cy="21990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6"/>
                    <a:stretch/>
                  </pic:blipFill>
                  <pic:spPr bwMode="auto">
                    <a:xfrm>
                      <a:off x="0" y="0"/>
                      <a:ext cx="32385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665EB" w14:textId="77777777" w:rsidR="00591DCB" w:rsidRPr="00214B29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214B2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6384262" wp14:editId="575764CB">
            <wp:extent cx="3227705" cy="18503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C248" w14:textId="77777777" w:rsidR="00591DCB" w:rsidRPr="00214B29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214B2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EC2AC9E" wp14:editId="1D650051">
            <wp:extent cx="3227705" cy="2438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5"/>
                    <a:stretch/>
                  </pic:blipFill>
                  <pic:spPr bwMode="auto">
                    <a:xfrm>
                      <a:off x="0" y="0"/>
                      <a:ext cx="32277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4329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执行U命令不仅可以查看反汇编结果是否通畅，更重要的是查看一些关键步骤的I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值以方便设置断点。</w:t>
      </w:r>
    </w:p>
    <w:p w14:paraId="1F6F512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这里有几个关键断点值得记住，首先是程序起始地址，I</w:t>
      </w:r>
      <w:r>
        <w:rPr>
          <w:rFonts w:ascii="等线" w:eastAsia="等线" w:hAnsi="等线"/>
          <w:szCs w:val="21"/>
        </w:rPr>
        <w:t>P=0000</w:t>
      </w:r>
      <w:r>
        <w:rPr>
          <w:rFonts w:ascii="等线" w:eastAsia="等线" w:hAnsi="等线" w:hint="eastAsia"/>
          <w:szCs w:val="21"/>
        </w:rPr>
        <w:t>；然后是读入M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模式字的位置，I</w:t>
      </w:r>
      <w:r>
        <w:rPr>
          <w:rFonts w:ascii="等线" w:eastAsia="等线" w:hAnsi="等线"/>
          <w:szCs w:val="21"/>
        </w:rPr>
        <w:t>P=0005</w:t>
      </w:r>
      <w:r>
        <w:rPr>
          <w:rFonts w:ascii="等线" w:eastAsia="等线" w:hAnsi="等线" w:hint="eastAsia"/>
          <w:szCs w:val="21"/>
        </w:rPr>
        <w:t>；随后是进入分支前的位置（对应于J</w:t>
      </w:r>
      <w:r>
        <w:rPr>
          <w:rFonts w:ascii="等线" w:eastAsia="等线" w:hAnsi="等线"/>
          <w:szCs w:val="21"/>
        </w:rPr>
        <w:t>MP A[BX]）</w:t>
      </w:r>
      <w:r>
        <w:rPr>
          <w:rFonts w:ascii="等线" w:eastAsia="等线" w:hAnsi="等线" w:hint="eastAsia"/>
          <w:szCs w:val="21"/>
        </w:rPr>
        <w:t>，I</w:t>
      </w:r>
      <w:r>
        <w:rPr>
          <w:rFonts w:ascii="等线" w:eastAsia="等线" w:hAnsi="等线"/>
          <w:szCs w:val="21"/>
        </w:rPr>
        <w:t>P=0017</w:t>
      </w:r>
      <w:r>
        <w:rPr>
          <w:rFonts w:ascii="等线" w:eastAsia="等线" w:hAnsi="等线" w:hint="eastAsia"/>
          <w:szCs w:val="21"/>
        </w:rPr>
        <w:t>；以及进入C</w:t>
      </w:r>
      <w:r>
        <w:rPr>
          <w:rFonts w:ascii="等线" w:eastAsia="等线" w:hAnsi="等线"/>
          <w:szCs w:val="21"/>
        </w:rPr>
        <w:t>END</w:t>
      </w:r>
      <w:r>
        <w:rPr>
          <w:rFonts w:ascii="等线" w:eastAsia="等线" w:hAnsi="等线" w:hint="eastAsia"/>
          <w:szCs w:val="21"/>
        </w:rPr>
        <w:t>的起始地址，I</w:t>
      </w:r>
      <w:r>
        <w:rPr>
          <w:rFonts w:ascii="等线" w:eastAsia="等线" w:hAnsi="等线"/>
          <w:szCs w:val="21"/>
        </w:rPr>
        <w:t>P=004B;</w:t>
      </w:r>
      <w:r>
        <w:rPr>
          <w:rFonts w:ascii="等线" w:eastAsia="等线" w:hAnsi="等线" w:hint="eastAsia"/>
          <w:szCs w:val="21"/>
        </w:rPr>
        <w:t>最后是程序的终止地址,</w:t>
      </w:r>
      <w:r>
        <w:rPr>
          <w:rFonts w:ascii="等线" w:eastAsia="等线" w:hAnsi="等线"/>
          <w:szCs w:val="21"/>
        </w:rPr>
        <w:t>IP=0058.</w:t>
      </w:r>
    </w:p>
    <w:p w14:paraId="0C8986DC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在这里我们默认写入M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模式字为2，先正常执行，执行前使用R命令查看一下寄存器</w:t>
      </w:r>
    </w:p>
    <w:p w14:paraId="13076E28" w14:textId="77777777" w:rsidR="00591DCB" w:rsidRPr="00771AD2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771AD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6C9F1E0" wp14:editId="4C50FF08">
            <wp:extent cx="5524500" cy="60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ABE8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应用G命令，直接跳转到程序结尾</w:t>
      </w:r>
    </w:p>
    <w:p w14:paraId="36E49FAD" w14:textId="77777777" w:rsidR="00591DCB" w:rsidRPr="006D40A8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6D40A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A54BBE2" wp14:editId="7FB8AF1B">
            <wp:extent cx="5399405" cy="9417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72C1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屏幕上出现字符‘2’，同时有我们设计的终止标注</w:t>
      </w:r>
      <w:r>
        <w:rPr>
          <w:rFonts w:ascii="等线" w:eastAsia="等线" w:hAnsi="等线"/>
          <w:szCs w:val="21"/>
        </w:rPr>
        <w:t>’OVER’</w:t>
      </w:r>
      <w:r>
        <w:rPr>
          <w:rFonts w:ascii="等线" w:eastAsia="等线" w:hAnsi="等线" w:hint="eastAsia"/>
          <w:szCs w:val="21"/>
        </w:rPr>
        <w:t>，说明此次程序执行是正常的，完成了设计预期。同时观察寄存器的状态，可以发现A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被修改为4</w:t>
      </w:r>
      <w:r>
        <w:rPr>
          <w:rFonts w:ascii="等线" w:eastAsia="等线" w:hAnsi="等线"/>
          <w:szCs w:val="21"/>
        </w:rPr>
        <w:t>C04</w:t>
      </w:r>
      <w:r>
        <w:rPr>
          <w:rFonts w:ascii="等线" w:eastAsia="等线" w:hAnsi="等线" w:hint="eastAsia"/>
          <w:szCs w:val="21"/>
        </w:rPr>
        <w:t>，这是因为向其高位A</w:t>
      </w:r>
      <w:r>
        <w:rPr>
          <w:rFonts w:ascii="等线" w:eastAsia="等线" w:hAnsi="等线"/>
          <w:szCs w:val="21"/>
        </w:rPr>
        <w:t>H</w:t>
      </w:r>
      <w:r>
        <w:rPr>
          <w:rFonts w:ascii="等线" w:eastAsia="等线" w:hAnsi="等线" w:hint="eastAsia"/>
          <w:szCs w:val="21"/>
        </w:rPr>
        <w:t>传入了功能号4</w:t>
      </w:r>
      <w:r>
        <w:rPr>
          <w:rFonts w:ascii="等线" w:eastAsia="等线" w:hAnsi="等线"/>
          <w:szCs w:val="21"/>
        </w:rPr>
        <w:t>C</w:t>
      </w:r>
      <w:r>
        <w:rPr>
          <w:rFonts w:ascii="等线" w:eastAsia="等线" w:hAnsi="等线" w:hint="eastAsia"/>
          <w:szCs w:val="21"/>
        </w:rPr>
        <w:t>，同时低位A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是04</w:t>
      </w:r>
      <w:r>
        <w:rPr>
          <w:rFonts w:ascii="等线" w:eastAsia="等线" w:hAnsi="等线"/>
          <w:szCs w:val="21"/>
        </w:rPr>
        <w:t>,</w:t>
      </w:r>
      <w:r>
        <w:rPr>
          <w:rFonts w:ascii="等线" w:eastAsia="等线" w:hAnsi="等线" w:hint="eastAsia"/>
          <w:szCs w:val="21"/>
        </w:rPr>
        <w:t>对应于模式码2，B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被修改为0</w:t>
      </w:r>
      <w:r>
        <w:rPr>
          <w:rFonts w:ascii="等线" w:eastAsia="等线" w:hAnsi="等线"/>
          <w:szCs w:val="21"/>
        </w:rPr>
        <w:t>004</w:t>
      </w:r>
      <w:r>
        <w:rPr>
          <w:rFonts w:ascii="等线" w:eastAsia="等线" w:hAnsi="等线" w:hint="eastAsia"/>
          <w:szCs w:val="21"/>
        </w:rPr>
        <w:t>，对应于地址表A的偏移地址;</w:t>
      </w:r>
      <w:r>
        <w:rPr>
          <w:rFonts w:ascii="等线" w:eastAsia="等线" w:hAnsi="等线"/>
          <w:szCs w:val="21"/>
        </w:rPr>
        <w:t>DX</w:t>
      </w:r>
      <w:r>
        <w:rPr>
          <w:rFonts w:ascii="等线" w:eastAsia="等线" w:hAnsi="等线" w:hint="eastAsia"/>
          <w:szCs w:val="21"/>
        </w:rPr>
        <w:t>被修改为0029</w:t>
      </w:r>
      <w:r>
        <w:rPr>
          <w:rFonts w:ascii="等线" w:eastAsia="等线" w:hAnsi="等线"/>
          <w:szCs w:val="21"/>
        </w:rPr>
        <w:t>,</w:t>
      </w:r>
      <w:r>
        <w:rPr>
          <w:rFonts w:ascii="等线" w:eastAsia="等线" w:hAnsi="等线" w:hint="eastAsia"/>
          <w:szCs w:val="21"/>
        </w:rPr>
        <w:t>这指向O</w:t>
      </w:r>
      <w:r>
        <w:rPr>
          <w:rFonts w:ascii="等线" w:eastAsia="等线" w:hAnsi="等线"/>
          <w:szCs w:val="21"/>
        </w:rPr>
        <w:t>VER_MARK</w:t>
      </w:r>
      <w:r>
        <w:rPr>
          <w:rFonts w:ascii="等线" w:eastAsia="等线" w:hAnsi="等线" w:hint="eastAsia"/>
          <w:szCs w:val="21"/>
        </w:rPr>
        <w:t>的偏移地址；D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被修改为0</w:t>
      </w:r>
      <w:r>
        <w:rPr>
          <w:rFonts w:ascii="等线" w:eastAsia="等线" w:hAnsi="等线"/>
          <w:szCs w:val="21"/>
        </w:rPr>
        <w:t>770</w:t>
      </w:r>
      <w:r>
        <w:rPr>
          <w:rFonts w:ascii="等线" w:eastAsia="等线" w:hAnsi="等线" w:hint="eastAsia"/>
          <w:szCs w:val="21"/>
        </w:rPr>
        <w:t>，由于段基地址是系统自动分配的，所以这一点我们并不关心。</w:t>
      </w:r>
    </w:p>
    <w:p w14:paraId="3A155E2F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查看一下此时数据段D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中的数据，按照设计，首字节是M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模式字，随后1</w:t>
      </w:r>
      <w:r>
        <w:rPr>
          <w:rFonts w:ascii="等线" w:eastAsia="等线" w:hAnsi="等线"/>
          <w:szCs w:val="21"/>
        </w:rPr>
        <w:t>6</w:t>
      </w:r>
      <w:r>
        <w:rPr>
          <w:rFonts w:ascii="等线" w:eastAsia="等线" w:hAnsi="等线" w:hint="eastAsia"/>
          <w:szCs w:val="21"/>
        </w:rPr>
        <w:t>个字节（8个字（W</w:t>
      </w:r>
      <w:r>
        <w:rPr>
          <w:rFonts w:ascii="等线" w:eastAsia="等线" w:hAnsi="等线"/>
          <w:szCs w:val="21"/>
        </w:rPr>
        <w:t>ORD））</w:t>
      </w:r>
      <w:r>
        <w:rPr>
          <w:rFonts w:ascii="等线" w:eastAsia="等线" w:hAnsi="等线" w:hint="eastAsia"/>
          <w:szCs w:val="21"/>
        </w:rPr>
        <w:t>分别是L0至L</w:t>
      </w:r>
      <w:r>
        <w:rPr>
          <w:rFonts w:ascii="等线" w:eastAsia="等线" w:hAnsi="等线"/>
          <w:szCs w:val="21"/>
        </w:rPr>
        <w:t>7</w:t>
      </w:r>
      <w:r>
        <w:rPr>
          <w:rFonts w:ascii="等线" w:eastAsia="等线" w:hAnsi="等线" w:hint="eastAsia"/>
          <w:szCs w:val="21"/>
        </w:rPr>
        <w:t>的偏移地址I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，对应于地址表A的区域，再随后是字符串S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至</w:t>
      </w:r>
      <w:r>
        <w:rPr>
          <w:rFonts w:ascii="等线" w:eastAsia="等线" w:hAnsi="等线"/>
          <w:szCs w:val="21"/>
        </w:rPr>
        <w:t>S7</w:t>
      </w:r>
      <w:r>
        <w:rPr>
          <w:rFonts w:ascii="等线" w:eastAsia="等线" w:hAnsi="等线" w:hint="eastAsia"/>
          <w:szCs w:val="21"/>
        </w:rPr>
        <w:t>，最后是字符串O</w:t>
      </w:r>
      <w:r>
        <w:rPr>
          <w:rFonts w:ascii="等线" w:eastAsia="等线" w:hAnsi="等线"/>
          <w:szCs w:val="21"/>
        </w:rPr>
        <w:t>VER_MARK</w:t>
      </w:r>
      <w:r>
        <w:rPr>
          <w:rFonts w:ascii="等线" w:eastAsia="等线" w:hAnsi="等线" w:hint="eastAsia"/>
          <w:szCs w:val="21"/>
        </w:rPr>
        <w:t>，通过刚才对寄存器的分析，O</w:t>
      </w:r>
      <w:r>
        <w:rPr>
          <w:rFonts w:ascii="等线" w:eastAsia="等线" w:hAnsi="等线"/>
          <w:szCs w:val="21"/>
        </w:rPr>
        <w:t>VER_MARK</w:t>
      </w:r>
      <w:r>
        <w:rPr>
          <w:rFonts w:ascii="等线" w:eastAsia="等线" w:hAnsi="等线" w:hint="eastAsia"/>
          <w:szCs w:val="21"/>
        </w:rPr>
        <w:t>的首偏移地址为0</w:t>
      </w:r>
      <w:r>
        <w:rPr>
          <w:rFonts w:ascii="等线" w:eastAsia="等线" w:hAnsi="等线"/>
          <w:szCs w:val="21"/>
        </w:rPr>
        <w:t>029</w:t>
      </w:r>
      <w:r>
        <w:rPr>
          <w:rFonts w:ascii="等线" w:eastAsia="等线" w:hAnsi="等线" w:hint="eastAsia"/>
          <w:szCs w:val="21"/>
        </w:rPr>
        <w:t>。执行D命令作具体查看，下面已经用图示的方法给出。</w:t>
      </w:r>
    </w:p>
    <w:p w14:paraId="60CB0584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28F20" wp14:editId="27D9A341">
                <wp:simplePos x="0" y="0"/>
                <wp:positionH relativeFrom="column">
                  <wp:posOffset>1335405</wp:posOffset>
                </wp:positionH>
                <wp:positionV relativeFrom="paragraph">
                  <wp:posOffset>236674</wp:posOffset>
                </wp:positionV>
                <wp:extent cx="1088390" cy="483235"/>
                <wp:effectExtent l="0" t="0" r="16510" b="1206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C4B7F7B" w14:textId="77777777" w:rsidR="00591DCB" w:rsidRDefault="00591DCB" w:rsidP="00D46869">
                            <w:pPr>
                              <w:jc w:val="center"/>
                            </w:pPr>
                            <w:r>
                              <w:t>L0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偏移地址</w:t>
                            </w:r>
                          </w:p>
                          <w:p w14:paraId="3766568B" w14:textId="77777777" w:rsidR="00591DCB" w:rsidRDefault="00591DCB" w:rsidP="00D468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28F20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105.15pt;margin-top:18.65pt;width:85.7pt;height:3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" filled="f" strokecolor="#c00000" strokeweight=".5pt">
                <v:textbox>
                  <w:txbxContent>
                    <w:p w14:paraId="3C4B7F7B" w14:textId="77777777" w:rsidR="00591DCB" w:rsidRDefault="00591DCB" w:rsidP="00D46869">
                      <w:pPr>
                        <w:jc w:val="center"/>
                      </w:pPr>
                      <w:r>
                        <w:t>L0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偏移地址</w:t>
                      </w:r>
                    </w:p>
                    <w:p w14:paraId="3766568B" w14:textId="77777777" w:rsidR="00591DCB" w:rsidRDefault="00591DCB" w:rsidP="00D468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01B</w:t>
                      </w:r>
                    </w:p>
                  </w:txbxContent>
                </v:textbox>
              </v:shape>
            </w:pict>
          </mc:Fallback>
        </mc:AlternateContent>
      </w:r>
    </w:p>
    <w:p w14:paraId="679F8DF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8CC5A" wp14:editId="60A48D6F">
                <wp:simplePos x="0" y="0"/>
                <wp:positionH relativeFrom="column">
                  <wp:posOffset>1292316</wp:posOffset>
                </wp:positionH>
                <wp:positionV relativeFrom="paragraph">
                  <wp:posOffset>314689</wp:posOffset>
                </wp:positionV>
                <wp:extent cx="587828" cy="261620"/>
                <wp:effectExtent l="38100" t="0" r="22225" b="622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8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A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01.75pt;margin-top:24.8pt;width:46.3pt;height:20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" strokecolor="#c00000">
                <v:stroke endarrow="block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2B504" wp14:editId="65771E30">
                <wp:simplePos x="0" y="0"/>
                <wp:positionH relativeFrom="column">
                  <wp:posOffset>2974159</wp:posOffset>
                </wp:positionH>
                <wp:positionV relativeFrom="paragraph">
                  <wp:posOffset>398599</wp:posOffset>
                </wp:positionV>
                <wp:extent cx="97608" cy="178797"/>
                <wp:effectExtent l="38100" t="0" r="36195" b="501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08" cy="178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314C" id="直接箭头连接符 33" o:spid="_x0000_s1026" type="#_x0000_t32" style="position:absolute;left:0;text-align:left;margin-left:234.2pt;margin-top:31.4pt;width:7.7pt;height:14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" strokecolor="red">
                <v:stroke endarrow="block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DF912" wp14:editId="69D8F503">
                <wp:simplePos x="0" y="0"/>
                <wp:positionH relativeFrom="column">
                  <wp:posOffset>2549616</wp:posOffset>
                </wp:positionH>
                <wp:positionV relativeFrom="paragraph">
                  <wp:posOffset>137341</wp:posOffset>
                </wp:positionV>
                <wp:extent cx="1283970" cy="260985"/>
                <wp:effectExtent l="0" t="0" r="11430" b="247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12E98F" w14:textId="77777777" w:rsidR="00591DCB" w:rsidRDefault="00591DCB" w:rsidP="004371BD">
                            <w:pPr>
                              <w:jc w:val="center"/>
                            </w:pPr>
                            <w:r>
                              <w:t>L0~L7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F912" id="文本框 32" o:spid="_x0000_s1027" type="#_x0000_t202" style="position:absolute;left:0;text-align:left;margin-left:200.75pt;margin-top:10.8pt;width:101.1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" filled="f" strokecolor="red" strokeweight=".5pt">
                <v:textbox>
                  <w:txbxContent>
                    <w:p w14:paraId="6C12E98F" w14:textId="77777777" w:rsidR="00591DCB" w:rsidRDefault="00591DCB" w:rsidP="004371BD">
                      <w:pPr>
                        <w:jc w:val="center"/>
                      </w:pPr>
                      <w:r>
                        <w:t>L0~L7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C6D40" wp14:editId="0037FF14">
                <wp:simplePos x="0" y="0"/>
                <wp:positionH relativeFrom="column">
                  <wp:posOffset>922019</wp:posOffset>
                </wp:positionH>
                <wp:positionV relativeFrom="paragraph">
                  <wp:posOffset>398326</wp:posOffset>
                </wp:positionV>
                <wp:extent cx="45719" cy="206920"/>
                <wp:effectExtent l="57150" t="0" r="50165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6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3186" id="直接箭头连接符 30" o:spid="_x0000_s1026" type="#_x0000_t32" style="position:absolute;left:0;text-align:left;margin-left:72.6pt;margin-top:31.35pt;width:3.6pt;height:16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" strokecolor="red">
                <v:stroke endarrow="block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15909" wp14:editId="0901A603">
                <wp:simplePos x="0" y="0"/>
                <wp:positionH relativeFrom="column">
                  <wp:posOffset>666387</wp:posOffset>
                </wp:positionH>
                <wp:positionV relativeFrom="paragraph">
                  <wp:posOffset>137341</wp:posOffset>
                </wp:positionV>
                <wp:extent cx="914400" cy="261258"/>
                <wp:effectExtent l="0" t="0" r="27305" b="247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C9715B3" w14:textId="77777777" w:rsidR="00591DCB" w:rsidRDefault="00591DCB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5909" id="文本框 31" o:spid="_x0000_s1028" type="#_x0000_t202" style="position:absolute;left:0;text-align:left;margin-left:52.45pt;margin-top:10.8pt;width:1in;height:20.5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" filled="f" strokecolor="red" strokeweight=".5pt">
                <v:textbox>
                  <w:txbxContent>
                    <w:p w14:paraId="2C9715B3" w14:textId="77777777" w:rsidR="00591DCB" w:rsidRDefault="00591DCB">
                      <w:r>
                        <w:rPr>
                          <w:rFonts w:hint="eastAsia"/>
                        </w:rPr>
                        <w:t>M</w:t>
                      </w:r>
                      <w: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</w:p>
    <w:p w14:paraId="6F171878" w14:textId="77777777" w:rsidR="00591DCB" w:rsidRPr="00EE1F88" w:rsidRDefault="00591DCB" w:rsidP="00591DCB">
      <w:pPr>
        <w:widowControl/>
        <w:tabs>
          <w:tab w:val="right" w:pos="9010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A66A2" wp14:editId="04500868">
                <wp:simplePos x="0" y="0"/>
                <wp:positionH relativeFrom="column">
                  <wp:posOffset>2636701</wp:posOffset>
                </wp:positionH>
                <wp:positionV relativeFrom="paragraph">
                  <wp:posOffset>722267</wp:posOffset>
                </wp:positionV>
                <wp:extent cx="1196885" cy="278312"/>
                <wp:effectExtent l="0" t="57150" r="3810" b="2667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885" cy="278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0528" id="直接箭头连接符 39" o:spid="_x0000_s1026" type="#_x0000_t32" style="position:absolute;left:0;text-align:left;margin-left:207.6pt;margin-top:56.85pt;width:94.25pt;height:2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" strokecolor="#bc4542 [3045]">
                <v:stroke endarrow="block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F3010" wp14:editId="17C384B8">
                <wp:simplePos x="0" y="0"/>
                <wp:positionH relativeFrom="column">
                  <wp:posOffset>1667782</wp:posOffset>
                </wp:positionH>
                <wp:positionV relativeFrom="paragraph">
                  <wp:posOffset>1000125</wp:posOffset>
                </wp:positionV>
                <wp:extent cx="1899557" cy="473528"/>
                <wp:effectExtent l="0" t="0" r="24765" b="222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557" cy="473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284C85" w14:textId="77777777" w:rsidR="00591DCB" w:rsidRDefault="00591DCB" w:rsidP="006C0F0C">
                            <w:pPr>
                              <w:jc w:val="center"/>
                            </w:pPr>
                            <w:r>
                              <w:t>‘OVER’</w:t>
                            </w:r>
                            <w:r>
                              <w:t>字符</w:t>
                            </w:r>
                          </w:p>
                          <w:p w14:paraId="140C51A7" w14:textId="77777777" w:rsidR="00591DCB" w:rsidRDefault="00591DCB" w:rsidP="006C0F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SCII</w:t>
                            </w:r>
                            <w:r>
                              <w:t>码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F 56 45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3010" id="文本框 38" o:spid="_x0000_s1029" type="#_x0000_t202" style="position:absolute;margin-left:131.3pt;margin-top:78.75pt;width:149.55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" fillcolor="white [3212]" strokecolor="red" strokeweight=".5pt">
                <v:textbox>
                  <w:txbxContent>
                    <w:p w14:paraId="3B284C85" w14:textId="77777777" w:rsidR="00591DCB" w:rsidRDefault="00591DCB" w:rsidP="006C0F0C">
                      <w:pPr>
                        <w:jc w:val="center"/>
                      </w:pPr>
                      <w:r>
                        <w:t>‘OVER’</w:t>
                      </w:r>
                      <w:r>
                        <w:t>字符</w:t>
                      </w:r>
                    </w:p>
                    <w:p w14:paraId="140C51A7" w14:textId="77777777" w:rsidR="00591DCB" w:rsidRDefault="00591DCB" w:rsidP="006C0F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SCII</w:t>
                      </w:r>
                      <w:r>
                        <w:t>码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F 56 45 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75572" wp14:editId="7425BEA4">
                <wp:simplePos x="0" y="0"/>
                <wp:positionH relativeFrom="column">
                  <wp:posOffset>3333387</wp:posOffset>
                </wp:positionH>
                <wp:positionV relativeFrom="paragraph">
                  <wp:posOffset>483507</wp:posOffset>
                </wp:positionV>
                <wp:extent cx="957127" cy="239213"/>
                <wp:effectExtent l="0" t="0" r="14605" b="2794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127" cy="2392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2457B" id="矩形: 圆角 37" o:spid="_x0000_s1026" style="position:absolute;left:0;text-align:left;margin-left:262.45pt;margin-top:38.05pt;width:75.35pt;height:1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" filled="f" strokecolor="red" strokeweight="2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F9DAD" wp14:editId="5D20D8AD">
                <wp:simplePos x="0" y="0"/>
                <wp:positionH relativeFrom="column">
                  <wp:posOffset>1058273</wp:posOffset>
                </wp:positionH>
                <wp:positionV relativeFrom="paragraph">
                  <wp:posOffset>174353</wp:posOffset>
                </wp:positionV>
                <wp:extent cx="440871" cy="239213"/>
                <wp:effectExtent l="0" t="0" r="16510" b="2794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71" cy="2392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34F6B" id="矩形: 圆角 34" o:spid="_x0000_s1026" style="position:absolute;left:0;text-align:left;margin-left:83.35pt;margin-top:13.75pt;width:34.7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" filled="f" strokecolor="#c00000" strokeweight="2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55517" wp14:editId="433E30F1">
                <wp:simplePos x="0" y="0"/>
                <wp:positionH relativeFrom="column">
                  <wp:posOffset>824230</wp:posOffset>
                </wp:positionH>
                <wp:positionV relativeFrom="paragraph">
                  <wp:posOffset>381181</wp:posOffset>
                </wp:positionV>
                <wp:extent cx="282484" cy="141515"/>
                <wp:effectExtent l="0" t="0" r="22860" b="1143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84" cy="1415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635FC" id="矩形: 圆角 29" o:spid="_x0000_s1026" style="position:absolute;left:0;text-align:left;margin-left:64.9pt;margin-top:30pt;width:22.25pt;height:1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" filled="f" strokecolor="red" strokeweight="2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8625F" wp14:editId="4512A1AA">
                <wp:simplePos x="0" y="0"/>
                <wp:positionH relativeFrom="column">
                  <wp:posOffset>1058273</wp:posOffset>
                </wp:positionH>
                <wp:positionV relativeFrom="paragraph">
                  <wp:posOffset>174353</wp:posOffset>
                </wp:positionV>
                <wp:extent cx="3374027" cy="239213"/>
                <wp:effectExtent l="0" t="0" r="17145" b="2794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027" cy="2392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DAA3B" id="矩形: 圆角 28" o:spid="_x0000_s1026" style="position:absolute;left:0;text-align:left;margin-left:83.35pt;margin-top:13.75pt;width:265.65pt;height: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" filled="f" strokecolor="red" strokeweight="2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0D7B6" wp14:editId="44F062F8">
                <wp:simplePos x="0" y="0"/>
                <wp:positionH relativeFrom="column">
                  <wp:posOffset>822234</wp:posOffset>
                </wp:positionH>
                <wp:positionV relativeFrom="paragraph">
                  <wp:posOffset>230505</wp:posOffset>
                </wp:positionV>
                <wp:extent cx="190500" cy="1524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B2D9F" id="矩形 27" o:spid="_x0000_s1026" style="position:absolute;left:0;text-align:left;margin-left:64.75pt;margin-top:18.15pt;width:1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" filled="f" strokecolor="red" strokeweight="2pt"/>
            </w:pict>
          </mc:Fallback>
        </mc:AlternateContent>
      </w:r>
      <w:r w:rsidRPr="00EE1F8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51195B1" wp14:editId="1EA879B9">
            <wp:extent cx="4572000" cy="14585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tab/>
      </w:r>
    </w:p>
    <w:p w14:paraId="6412B392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下面我们修改M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为3测试一下程序的运行，同时这次多观察几个断点值</w:t>
      </w:r>
    </w:p>
    <w:p w14:paraId="3C7FCB2B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首先我们跳转到程序的起始位置，使用命令G，执行_</w:t>
      </w:r>
      <w:r>
        <w:rPr>
          <w:rFonts w:ascii="等线" w:eastAsia="等线" w:hAnsi="等线"/>
          <w:szCs w:val="21"/>
        </w:rPr>
        <w:t>G 0000</w:t>
      </w:r>
    </w:p>
    <w:p w14:paraId="0DA21661" w14:textId="77777777" w:rsidR="00591DCB" w:rsidRPr="003534A1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3534A1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052808E" wp14:editId="381A92F7">
            <wp:extent cx="5535295" cy="821690"/>
            <wp:effectExtent l="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2DFB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随后跳转到写入关键字的部分，由一开始反汇编的查看结果知道，此时I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为0005</w:t>
      </w:r>
    </w:p>
    <w:p w14:paraId="458DA623" w14:textId="77777777" w:rsidR="00591DCB" w:rsidRPr="00F44B9A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F44B9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E84DD3A" wp14:editId="7A27EF8E">
            <wp:extent cx="5579745" cy="2034540"/>
            <wp:effectExtent l="0" t="0" r="1905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7025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由此可见D</w:t>
      </w:r>
      <w:r>
        <w:rPr>
          <w:rFonts w:ascii="等线" w:eastAsia="等线" w:hAnsi="等线"/>
          <w:szCs w:val="21"/>
        </w:rPr>
        <w:t>ATAS</w:t>
      </w:r>
      <w:r>
        <w:rPr>
          <w:rFonts w:ascii="等线" w:eastAsia="等线" w:hAnsi="等线" w:hint="eastAsia"/>
          <w:szCs w:val="21"/>
        </w:rPr>
        <w:t>数据段已经被写入了，在这个位置修改M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模式字的值为3，要使用命令</w:t>
      </w:r>
      <w:r>
        <w:rPr>
          <w:rFonts w:ascii="等线" w:eastAsia="等线" w:hAnsi="等线"/>
          <w:szCs w:val="21"/>
        </w:rPr>
        <w:t>E</w:t>
      </w:r>
      <w:r>
        <w:rPr>
          <w:rFonts w:ascii="等线" w:eastAsia="等线" w:hAnsi="等线" w:hint="eastAsia"/>
          <w:szCs w:val="21"/>
        </w:rPr>
        <w:t>，其格式为_</w:t>
      </w:r>
      <w:r>
        <w:rPr>
          <w:rFonts w:ascii="等线" w:eastAsia="等线" w:hAnsi="等线"/>
          <w:szCs w:val="21"/>
        </w:rPr>
        <w:t>E address [list]</w:t>
      </w:r>
      <w:r>
        <w:rPr>
          <w:rFonts w:ascii="等线" w:eastAsia="等线" w:hAnsi="等线" w:hint="eastAsia"/>
          <w:szCs w:val="21"/>
        </w:rPr>
        <w:t>。作用是对存储单元address中的数据作修改</w:t>
      </w:r>
    </w:p>
    <w:p w14:paraId="2B7A16B5" w14:textId="77777777" w:rsidR="00591DCB" w:rsidRPr="003F624F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3F624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91E1398" wp14:editId="41E2958C">
            <wp:extent cx="1295400" cy="353695"/>
            <wp:effectExtent l="0" t="0" r="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DA60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我们再查看一遍数据段状态</w:t>
      </w:r>
    </w:p>
    <w:p w14:paraId="12574655" w14:textId="77777777" w:rsidR="00591DCB" w:rsidRPr="00FD666D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FD666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C8FE1D8" wp14:editId="26D7E7F9">
            <wp:extent cx="4620895" cy="14478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D9DC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模式字已经被成功修改为03了。</w:t>
      </w:r>
    </w:p>
    <w:p w14:paraId="487FA27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然后我们继续执行到I</w:t>
      </w:r>
      <w:r>
        <w:rPr>
          <w:rFonts w:ascii="等线" w:eastAsia="等线" w:hAnsi="等线"/>
          <w:szCs w:val="21"/>
        </w:rPr>
        <w:t>P=0017</w:t>
      </w:r>
      <w:r>
        <w:rPr>
          <w:rFonts w:ascii="等线" w:eastAsia="等线" w:hAnsi="等线" w:hint="eastAsia"/>
          <w:szCs w:val="21"/>
        </w:rPr>
        <w:t>，这是进入分支前的一步</w:t>
      </w:r>
    </w:p>
    <w:p w14:paraId="63897FE2" w14:textId="77777777" w:rsidR="00591DCB" w:rsidRPr="00383565" w:rsidRDefault="00591DCB" w:rsidP="00591DCB">
      <w:pPr>
        <w:widowControl/>
        <w:jc w:val="center"/>
        <w:rPr>
          <w:rFonts w:ascii="宋体" w:hAnsi="宋体" w:cs="宋体"/>
          <w:kern w:val="0"/>
          <w:sz w:val="24"/>
        </w:rPr>
      </w:pPr>
      <w:r w:rsidRPr="00383565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EB0064" wp14:editId="297ADA5D">
            <wp:extent cx="5579745" cy="701675"/>
            <wp:effectExtent l="0" t="0" r="1905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DF37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可以看到B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被修改为0</w:t>
      </w:r>
      <w:r>
        <w:rPr>
          <w:rFonts w:ascii="等线" w:eastAsia="等线" w:hAnsi="等线"/>
          <w:szCs w:val="21"/>
        </w:rPr>
        <w:t>006</w:t>
      </w:r>
      <w:r>
        <w:rPr>
          <w:rFonts w:ascii="等线" w:eastAsia="等线" w:hAnsi="等线" w:hint="eastAsia"/>
          <w:szCs w:val="21"/>
        </w:rPr>
        <w:t>，这是地址表A要进入的偏移地址，此时I</w:t>
      </w:r>
      <w:r>
        <w:rPr>
          <w:rFonts w:ascii="等线" w:eastAsia="等线" w:hAnsi="等线"/>
          <w:szCs w:val="21"/>
        </w:rPr>
        <w:t>P=0017</w:t>
      </w:r>
      <w:r>
        <w:rPr>
          <w:rFonts w:ascii="等线" w:eastAsia="等线" w:hAnsi="等线" w:hint="eastAsia"/>
          <w:szCs w:val="21"/>
        </w:rPr>
        <w:t>，再继续进行就有按照地址表进行跳转了</w:t>
      </w:r>
    </w:p>
    <w:p w14:paraId="55AEF9D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单步执行一次</w:t>
      </w:r>
    </w:p>
    <w:p w14:paraId="34B3F4DE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 w:rsidRPr="00F803CE">
        <w:rPr>
          <w:rFonts w:ascii="等线" w:eastAsia="等线" w:hAnsi="等线"/>
          <w:noProof/>
          <w:szCs w:val="21"/>
        </w:rPr>
        <w:drawing>
          <wp:inline distT="0" distB="0" distL="0" distR="0" wp14:anchorId="6917FA0C" wp14:editId="57E09D83">
            <wp:extent cx="4869602" cy="632515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A5D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I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被修改为002</w:t>
      </w:r>
      <w:r>
        <w:rPr>
          <w:rFonts w:ascii="等线" w:eastAsia="等线" w:hAnsi="等线"/>
          <w:szCs w:val="21"/>
        </w:rPr>
        <w:t>D</w:t>
      </w:r>
      <w:r>
        <w:rPr>
          <w:rFonts w:ascii="等线" w:eastAsia="等线" w:hAnsi="等线" w:hint="eastAsia"/>
          <w:szCs w:val="21"/>
        </w:rPr>
        <w:t>，这是进入了L</w:t>
      </w:r>
      <w:r>
        <w:rPr>
          <w:rFonts w:ascii="等线" w:eastAsia="等线" w:hAnsi="等线"/>
          <w:szCs w:val="21"/>
        </w:rPr>
        <w:t>3</w:t>
      </w:r>
      <w:r>
        <w:rPr>
          <w:rFonts w:ascii="等线" w:eastAsia="等线" w:hAnsi="等线" w:hint="eastAsia"/>
          <w:szCs w:val="21"/>
        </w:rPr>
        <w:t>的分支内，此时D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仍为0000，下一步将被修改为S</w:t>
      </w:r>
      <w:r>
        <w:rPr>
          <w:rFonts w:ascii="等线" w:eastAsia="等线" w:hAnsi="等线"/>
          <w:szCs w:val="21"/>
        </w:rPr>
        <w:t>3</w:t>
      </w:r>
      <w:r>
        <w:rPr>
          <w:rFonts w:ascii="等线" w:eastAsia="等线" w:hAnsi="等线" w:hint="eastAsia"/>
          <w:szCs w:val="21"/>
        </w:rPr>
        <w:t>的偏移地址（按照指令句L</w:t>
      </w:r>
      <w:r>
        <w:rPr>
          <w:rFonts w:ascii="等线" w:eastAsia="等线" w:hAnsi="等线"/>
          <w:szCs w:val="21"/>
        </w:rPr>
        <w:t>EA DX, S3）</w:t>
      </w:r>
    </w:p>
    <w:p w14:paraId="1778F87D" w14:textId="77777777" w:rsidR="00591DCB" w:rsidRDefault="00591DCB" w:rsidP="00591DCB">
      <w:pPr>
        <w:widowControl/>
        <w:jc w:val="left"/>
        <w:rPr>
          <w:rFonts w:ascii="等线" w:eastAsia="等线" w:hAnsi="等线"/>
          <w:szCs w:val="21"/>
        </w:rPr>
      </w:pPr>
      <w:r w:rsidRPr="00A0558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F078DCB" wp14:editId="3FD79178">
            <wp:extent cx="5420995" cy="821690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87CA" w14:textId="77777777" w:rsidR="00591DCB" w:rsidRPr="00870FC9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等线" w:eastAsia="等线" w:hAnsi="等线" w:hint="eastAsia"/>
          <w:szCs w:val="21"/>
        </w:rPr>
        <w:t>查看了程序执行的中间过程，符合我们的预期，跳转到程序末尾，查看一下结果</w:t>
      </w:r>
    </w:p>
    <w:p w14:paraId="65230295" w14:textId="77777777" w:rsidR="00591DCB" w:rsidRPr="00576341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576341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4BF47193" wp14:editId="7BB5EB17">
                <wp:extent cx="304800" cy="304800"/>
                <wp:effectExtent l="0" t="0" r="0" b="0"/>
                <wp:docPr id="50" name="矩形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6F6C8" id="矩形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2yTVL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B2702CC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72A2F877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 w:rsidRPr="00576341">
        <w:rPr>
          <w:rFonts w:ascii="等线" w:eastAsia="等线" w:hAnsi="等线"/>
          <w:noProof/>
          <w:szCs w:val="21"/>
        </w:rPr>
        <w:drawing>
          <wp:inline distT="0" distB="0" distL="0" distR="0" wp14:anchorId="0D08D7A1" wp14:editId="27450226">
            <wp:extent cx="4366638" cy="82303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DB73" w14:textId="77777777" w:rsidR="00591DCB" w:rsidRPr="00576341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576341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1D702A4C" wp14:editId="73136BD0">
                <wp:extent cx="304800" cy="304800"/>
                <wp:effectExtent l="0" t="0" r="0" b="0"/>
                <wp:docPr id="51" name="矩形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31E46" id="矩形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LCibiP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870FC9">
        <w:rPr>
          <w:rFonts w:ascii="等线" w:eastAsia="等线" w:hAnsi="等线" w:hint="eastAsia"/>
          <w:szCs w:val="21"/>
        </w:rPr>
        <w:t>屏幕正确输出字符3，一切执行正常。</w:t>
      </w:r>
    </w:p>
    <w:p w14:paraId="6149AC1C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思考题1：</w:t>
      </w:r>
    </w:p>
    <w:p w14:paraId="625C8636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我们也可以用转移表法实现多分支，将要显示的字符存储在记为变量S起始的字符串中：</w:t>
      </w:r>
    </w:p>
    <w:p w14:paraId="1295AFDE" w14:textId="77777777" w:rsidR="00591DCB" w:rsidRPr="00817ACC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817ACC">
        <w:rPr>
          <w:rFonts w:ascii="Consolas" w:eastAsia="等线" w:hAnsi="Consolas"/>
          <w:szCs w:val="21"/>
        </w:rPr>
        <w:t>S DW '0$', '1$', '2$', '3$', '4$', '5$', '6$', '7$'</w:t>
      </w:r>
    </w:p>
    <w:p w14:paraId="1388A0DB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然后同样将M</w:t>
      </w:r>
      <w:r>
        <w:rPr>
          <w:rFonts w:ascii="等线" w:eastAsia="等线" w:hAnsi="等线"/>
          <w:szCs w:val="21"/>
        </w:rPr>
        <w:t>ODE</w:t>
      </w:r>
      <w:r>
        <w:rPr>
          <w:rFonts w:ascii="等线" w:eastAsia="等线" w:hAnsi="等线" w:hint="eastAsia"/>
          <w:szCs w:val="21"/>
        </w:rPr>
        <w:t>模式字加载到A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中，将S地址加载到D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中，在一个循环中不断完成A</w:t>
      </w:r>
      <w:r>
        <w:rPr>
          <w:rFonts w:ascii="等线" w:eastAsia="等线" w:hAnsi="等线"/>
          <w:szCs w:val="21"/>
        </w:rPr>
        <w:t>L</w:t>
      </w:r>
      <w:r>
        <w:rPr>
          <w:rFonts w:ascii="等线" w:eastAsia="等线" w:hAnsi="等线" w:hint="eastAsia"/>
          <w:szCs w:val="21"/>
        </w:rPr>
        <w:t>和D</w:t>
      </w: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值的修改，流程图如下：</w:t>
      </w:r>
    </w:p>
    <w:p w14:paraId="7B8FB6C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3645D4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4C5BCE1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78FE9CB3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ACE7663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3DA09B71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57811F8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7A5641B7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A23F587" w14:textId="49D47752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308F1330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7BDFD56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50BB141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3C9BF1C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4597B0CB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6766307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565F15F5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18DA3D16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076629BF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</w:p>
    <w:p w14:paraId="755C3310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本程序执行结果为，符合我们的预期，代码如下：</w:t>
      </w:r>
    </w:p>
    <w:p w14:paraId="6D1FF33B" w14:textId="77777777" w:rsidR="00591DCB" w:rsidRPr="00C461CB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C461C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0CF7BB8" wp14:editId="12CA35E9">
            <wp:extent cx="5579745" cy="39141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98A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代码：</w:t>
      </w:r>
    </w:p>
    <w:p w14:paraId="40B7ADC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DATAS SEGMENT</w:t>
      </w:r>
    </w:p>
    <w:p w14:paraId="6191B13C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2D4928C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MODE DB 02H</w:t>
      </w:r>
    </w:p>
    <w:p w14:paraId="6AAD6BC5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   </w:t>
      </w:r>
    </w:p>
    <w:p w14:paraId="1A0C67D8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 S DW '0$', '1$', '2$', '3$', '4$', '5$', '6$', '7$'</w:t>
      </w:r>
    </w:p>
    <w:p w14:paraId="68F885EF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 </w:t>
      </w:r>
    </w:p>
    <w:p w14:paraId="2137121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 OVER_MARK DB 0DH, 0AH, 'OVER$'</w:t>
      </w:r>
    </w:p>
    <w:p w14:paraId="58BCF3C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63E054A8" w14:textId="77777777" w:rsidR="00591DC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DATAS ENDS</w:t>
      </w:r>
    </w:p>
    <w:p w14:paraId="301CA28D" w14:textId="77777777" w:rsidR="00591DCB" w:rsidRPr="00B951B8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5594B5D1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STACKS SEGMENT</w:t>
      </w:r>
    </w:p>
    <w:p w14:paraId="450FEE6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 w:hint="eastAsia"/>
          <w:szCs w:val="21"/>
        </w:rPr>
        <w:t xml:space="preserve">    ;</w:t>
      </w:r>
      <w:r w:rsidRPr="0053177B">
        <w:rPr>
          <w:rFonts w:ascii="Consolas" w:eastAsia="等线" w:hAnsi="Consolas" w:hint="eastAsia"/>
          <w:szCs w:val="21"/>
        </w:rPr>
        <w:t>此处输入堆栈段代码</w:t>
      </w:r>
    </w:p>
    <w:p w14:paraId="0F3A2A08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STACKS ENDS</w:t>
      </w:r>
    </w:p>
    <w:p w14:paraId="456B405C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3E90DFE4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CODES SEGMENT</w:t>
      </w:r>
    </w:p>
    <w:p w14:paraId="56E9F8D5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ASSUME CS:CODES,DS:DATAS,SS:STACKS</w:t>
      </w:r>
    </w:p>
    <w:p w14:paraId="68FBD666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START:</w:t>
      </w:r>
    </w:p>
    <w:p w14:paraId="205CEAC9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MOV AX,DATAS</w:t>
      </w:r>
    </w:p>
    <w:p w14:paraId="27A7F1CB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lastRenderedPageBreak/>
        <w:t xml:space="preserve">    MOV DS,AX</w:t>
      </w:r>
    </w:p>
    <w:p w14:paraId="70F3CB3D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C461CB">
        <w:rPr>
          <w:rFonts w:ascii="等线" w:eastAsia="等线" w:hAnsi="等线" w:hint="eastAsia"/>
          <w:szCs w:val="21"/>
        </w:rPr>
        <w:t xml:space="preserve">    </w:t>
      </w:r>
      <w:r w:rsidRPr="0053177B">
        <w:rPr>
          <w:rFonts w:ascii="Consolas" w:eastAsia="等线" w:hAnsi="Consolas" w:hint="eastAsia"/>
          <w:szCs w:val="21"/>
        </w:rPr>
        <w:t>;</w:t>
      </w:r>
      <w:r w:rsidRPr="0053177B">
        <w:rPr>
          <w:rFonts w:ascii="Consolas" w:eastAsia="等线" w:hAnsi="Consolas" w:hint="eastAsia"/>
          <w:szCs w:val="21"/>
        </w:rPr>
        <w:t>此处输入代码段代码</w:t>
      </w:r>
      <w:r w:rsidRPr="0053177B">
        <w:rPr>
          <w:rFonts w:ascii="Consolas" w:eastAsia="等线" w:hAnsi="Consolas" w:hint="eastAsia"/>
          <w:szCs w:val="21"/>
        </w:rPr>
        <w:t xml:space="preserve">  </w:t>
      </w:r>
    </w:p>
    <w:p w14:paraId="53C8E2D6" w14:textId="77777777" w:rsidR="00591DCB" w:rsidRDefault="00591DCB" w:rsidP="00591DCB">
      <w:pPr>
        <w:spacing w:line="200" w:lineRule="exact"/>
        <w:rPr>
          <w:rFonts w:ascii="等线" w:eastAsia="等线" w:hAnsi="等线"/>
          <w:szCs w:val="21"/>
        </w:rPr>
      </w:pPr>
      <w:r w:rsidRPr="0053177B">
        <w:rPr>
          <w:rFonts w:ascii="Consolas" w:eastAsia="等线" w:hAnsi="Consolas"/>
          <w:szCs w:val="21"/>
        </w:rPr>
        <w:t xml:space="preserve">GETNUM:  </w:t>
      </w:r>
      <w:r w:rsidRPr="00C461CB">
        <w:rPr>
          <w:rFonts w:ascii="等线" w:eastAsia="等线" w:hAnsi="等线"/>
          <w:szCs w:val="21"/>
        </w:rPr>
        <w:t xml:space="preserve">  </w:t>
      </w:r>
    </w:p>
    <w:p w14:paraId="5CB3195C" w14:textId="77777777" w:rsidR="00591DCB" w:rsidRPr="00C461CB" w:rsidRDefault="00591DCB" w:rsidP="00591DCB">
      <w:pPr>
        <w:spacing w:line="200" w:lineRule="exact"/>
        <w:rPr>
          <w:rFonts w:ascii="等线" w:eastAsia="等线" w:hAnsi="等线"/>
          <w:szCs w:val="21"/>
        </w:rPr>
      </w:pPr>
    </w:p>
    <w:p w14:paraId="5DE0D4A8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C461CB">
        <w:rPr>
          <w:rFonts w:ascii="等线" w:eastAsia="等线" w:hAnsi="等线"/>
          <w:szCs w:val="21"/>
        </w:rPr>
        <w:t xml:space="preserve">    </w:t>
      </w:r>
      <w:r w:rsidRPr="0053177B">
        <w:rPr>
          <w:rFonts w:ascii="Consolas" w:eastAsia="等线" w:hAnsi="Consolas"/>
          <w:szCs w:val="21"/>
        </w:rPr>
        <w:t xml:space="preserve">MOV AL, MODE </w:t>
      </w:r>
    </w:p>
    <w:p w14:paraId="154B2300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LEA DX, S</w:t>
      </w:r>
    </w:p>
    <w:p w14:paraId="7E8A750A" w14:textId="77777777" w:rsidR="00591DCB" w:rsidRDefault="00591DCB" w:rsidP="00591DCB">
      <w:pPr>
        <w:spacing w:line="200" w:lineRule="exact"/>
        <w:ind w:firstLine="420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AND AX, 000FH</w:t>
      </w:r>
    </w:p>
    <w:p w14:paraId="20B8E9C2" w14:textId="77777777" w:rsidR="00591DCB" w:rsidRPr="00C461CB" w:rsidRDefault="00591DCB" w:rsidP="00591DCB">
      <w:pPr>
        <w:spacing w:line="200" w:lineRule="exact"/>
        <w:ind w:firstLine="420"/>
        <w:rPr>
          <w:rFonts w:ascii="等线" w:eastAsia="等线" w:hAnsi="等线"/>
          <w:szCs w:val="21"/>
        </w:rPr>
      </w:pPr>
      <w:r w:rsidRPr="00C461CB">
        <w:rPr>
          <w:rFonts w:ascii="等线" w:eastAsia="等线" w:hAnsi="等线"/>
          <w:szCs w:val="21"/>
        </w:rPr>
        <w:t xml:space="preserve">   </w:t>
      </w:r>
    </w:p>
    <w:p w14:paraId="70EC8B5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C461CB">
        <w:rPr>
          <w:rFonts w:ascii="等线" w:eastAsia="等线" w:hAnsi="等线"/>
          <w:szCs w:val="21"/>
        </w:rPr>
        <w:t xml:space="preserve">    </w:t>
      </w:r>
      <w:r w:rsidRPr="0053177B">
        <w:rPr>
          <w:rFonts w:ascii="Consolas" w:eastAsia="等线" w:hAnsi="Consolas"/>
          <w:szCs w:val="21"/>
        </w:rPr>
        <w:t>INC AL</w:t>
      </w:r>
    </w:p>
    <w:p w14:paraId="3DA9AC7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SUB DX, 2</w:t>
      </w:r>
    </w:p>
    <w:p w14:paraId="31495B5F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664309B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CMP AL, 0</w:t>
      </w:r>
    </w:p>
    <w:p w14:paraId="34D80F17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JB GETNUM </w:t>
      </w:r>
    </w:p>
    <w:p w14:paraId="5FC7B0E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0AD9AB8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CMP AL, 8</w:t>
      </w:r>
    </w:p>
    <w:p w14:paraId="5B96940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JA GETNUM </w:t>
      </w:r>
    </w:p>
    <w:p w14:paraId="3AB930D9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6D93D50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5B60C32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LOOP:     </w:t>
      </w:r>
    </w:p>
    <w:p w14:paraId="2A2BF6B4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ADD DX, 2 </w:t>
      </w:r>
    </w:p>
    <w:p w14:paraId="73A42610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DEC AL</w:t>
      </w:r>
    </w:p>
    <w:p w14:paraId="7B55295F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JZ CEND</w:t>
      </w:r>
    </w:p>
    <w:p w14:paraId="0D212191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JMP LOOP</w:t>
      </w:r>
    </w:p>
    <w:p w14:paraId="4B117B7C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78BB2CA5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CEND:</w:t>
      </w:r>
    </w:p>
    <w:p w14:paraId="3FACA5A9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C461CB">
        <w:rPr>
          <w:rFonts w:ascii="等线" w:eastAsia="等线" w:hAnsi="等线"/>
          <w:szCs w:val="21"/>
        </w:rPr>
        <w:t xml:space="preserve">    </w:t>
      </w:r>
      <w:r w:rsidRPr="0053177B">
        <w:rPr>
          <w:rFonts w:ascii="Consolas" w:eastAsia="等线" w:hAnsi="Consolas"/>
          <w:szCs w:val="21"/>
        </w:rPr>
        <w:t>MOV AH, 9</w:t>
      </w:r>
    </w:p>
    <w:p w14:paraId="5D5C17A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INT 21H</w:t>
      </w:r>
    </w:p>
    <w:p w14:paraId="3103C0D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780A2F9A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MOV DX,OFFSET OVER_MARK  </w:t>
      </w:r>
    </w:p>
    <w:p w14:paraId="39D120EE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26E91936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MOV AH, 9</w:t>
      </w:r>
    </w:p>
    <w:p w14:paraId="577902C9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INT 21H</w:t>
      </w:r>
    </w:p>
    <w:p w14:paraId="586CAE8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</w:t>
      </w:r>
    </w:p>
    <w:p w14:paraId="5C6FBB18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MOV AH, 4CH</w:t>
      </w:r>
    </w:p>
    <w:p w14:paraId="456969F3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INT 21H</w:t>
      </w:r>
    </w:p>
    <w:p w14:paraId="78126E22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>CODES ENDS</w:t>
      </w:r>
    </w:p>
    <w:p w14:paraId="76180CE7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</w:p>
    <w:p w14:paraId="13B3F22E" w14:textId="77777777" w:rsidR="00591DCB" w:rsidRPr="0053177B" w:rsidRDefault="00591DCB" w:rsidP="00591DCB">
      <w:pPr>
        <w:spacing w:line="200" w:lineRule="exact"/>
        <w:rPr>
          <w:rFonts w:ascii="Consolas" w:eastAsia="等线" w:hAnsi="Consolas"/>
          <w:szCs w:val="21"/>
        </w:rPr>
      </w:pPr>
      <w:r w:rsidRPr="0053177B">
        <w:rPr>
          <w:rFonts w:ascii="Consolas" w:eastAsia="等线" w:hAnsi="Consolas"/>
          <w:szCs w:val="21"/>
        </w:rPr>
        <w:t xml:space="preserve">    END START</w:t>
      </w:r>
    </w:p>
    <w:p w14:paraId="795E96B7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思考题2：</w:t>
      </w:r>
    </w:p>
    <w:p w14:paraId="3CC8D9AD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当在代码段中，写于不写程序开始标号“S</w:t>
      </w:r>
      <w:r>
        <w:rPr>
          <w:rFonts w:ascii="等线" w:eastAsia="等线" w:hAnsi="等线"/>
          <w:szCs w:val="21"/>
        </w:rPr>
        <w:t>TART:”</w:t>
      </w:r>
      <w:r>
        <w:rPr>
          <w:rFonts w:ascii="等线" w:eastAsia="等线" w:hAnsi="等线" w:hint="eastAsia"/>
          <w:szCs w:val="21"/>
        </w:rPr>
        <w:t>和伪指令</w:t>
      </w:r>
      <w:r>
        <w:rPr>
          <w:rFonts w:ascii="等线" w:eastAsia="等线" w:hAnsi="等线"/>
          <w:szCs w:val="21"/>
        </w:rPr>
        <w:br/>
      </w:r>
      <w:r>
        <w:rPr>
          <w:rFonts w:ascii="等线" w:eastAsia="等线" w:hAnsi="等线" w:hint="eastAsia"/>
          <w:szCs w:val="21"/>
        </w:rPr>
        <w:t>”E</w:t>
      </w:r>
      <w:r>
        <w:rPr>
          <w:rFonts w:ascii="等线" w:eastAsia="等线" w:hAnsi="等线"/>
          <w:szCs w:val="21"/>
        </w:rPr>
        <w:t>ND START</w:t>
      </w:r>
      <w:r>
        <w:rPr>
          <w:rFonts w:ascii="等线" w:eastAsia="等线" w:hAnsi="等线" w:hint="eastAsia"/>
          <w:szCs w:val="21"/>
        </w:rPr>
        <w:t>“，在D</w:t>
      </w:r>
      <w:r>
        <w:rPr>
          <w:rFonts w:ascii="等线" w:eastAsia="等线" w:hAnsi="等线"/>
          <w:szCs w:val="21"/>
        </w:rPr>
        <w:t>EBUG</w:t>
      </w:r>
      <w:r>
        <w:rPr>
          <w:rFonts w:ascii="等线" w:eastAsia="等线" w:hAnsi="等线" w:hint="eastAsia"/>
          <w:szCs w:val="21"/>
        </w:rPr>
        <w:t>程序调试中，观察段地址分配有什么不同？</w:t>
      </w:r>
    </w:p>
    <w:p w14:paraId="00538A9B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我们在完成的代码中删去开始标号“S</w:t>
      </w:r>
      <w:r>
        <w:rPr>
          <w:rFonts w:ascii="等线" w:eastAsia="等线" w:hAnsi="等线"/>
          <w:szCs w:val="21"/>
        </w:rPr>
        <w:t>TART:”</w:t>
      </w:r>
      <w:r>
        <w:rPr>
          <w:rFonts w:ascii="等线" w:eastAsia="等线" w:hAnsi="等线" w:hint="eastAsia"/>
          <w:szCs w:val="21"/>
        </w:rPr>
        <w:t>和伪指令”E</w:t>
      </w:r>
      <w:r>
        <w:rPr>
          <w:rFonts w:ascii="等线" w:eastAsia="等线" w:hAnsi="等线"/>
          <w:szCs w:val="21"/>
        </w:rPr>
        <w:t>ND START</w:t>
      </w:r>
      <w:r>
        <w:rPr>
          <w:rFonts w:ascii="等线" w:eastAsia="等线" w:hAnsi="等线" w:hint="eastAsia"/>
          <w:szCs w:val="21"/>
        </w:rPr>
        <w:t>“并再次编译，使用D</w:t>
      </w:r>
      <w:r>
        <w:rPr>
          <w:rFonts w:ascii="等线" w:eastAsia="等线" w:hAnsi="等线"/>
          <w:szCs w:val="21"/>
        </w:rPr>
        <w:t>EBUG</w:t>
      </w:r>
      <w:r>
        <w:rPr>
          <w:rFonts w:ascii="等线" w:eastAsia="等线" w:hAnsi="等线" w:hint="eastAsia"/>
          <w:szCs w:val="21"/>
        </w:rPr>
        <w:t>程序，执行R命令，看一下各段地址尤其是C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的分配情况</w:t>
      </w:r>
    </w:p>
    <w:p w14:paraId="1FF91E19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 w:rsidRPr="007518C1">
        <w:rPr>
          <w:rFonts w:ascii="等线" w:eastAsia="等线" w:hAnsi="等线"/>
          <w:noProof/>
          <w:szCs w:val="21"/>
        </w:rPr>
        <w:drawing>
          <wp:inline distT="0" distB="0" distL="0" distR="0" wp14:anchorId="7282ECFB" wp14:editId="23CA4203">
            <wp:extent cx="5579745" cy="374015"/>
            <wp:effectExtent l="0" t="0" r="19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6AFE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与写了标号“S</w:t>
      </w:r>
      <w:r>
        <w:rPr>
          <w:rFonts w:ascii="等线" w:eastAsia="等线" w:hAnsi="等线"/>
          <w:szCs w:val="21"/>
        </w:rPr>
        <w:t>TART:”</w:t>
      </w:r>
      <w:r>
        <w:rPr>
          <w:rFonts w:ascii="等线" w:eastAsia="等线" w:hAnsi="等线" w:hint="eastAsia"/>
          <w:szCs w:val="21"/>
        </w:rPr>
        <w:t>和伪指令”E</w:t>
      </w:r>
      <w:r>
        <w:rPr>
          <w:rFonts w:ascii="等线" w:eastAsia="等线" w:hAnsi="等线"/>
          <w:szCs w:val="21"/>
        </w:rPr>
        <w:t>ND START</w:t>
      </w:r>
      <w:r>
        <w:rPr>
          <w:rFonts w:ascii="等线" w:eastAsia="等线" w:hAnsi="等线" w:hint="eastAsia"/>
          <w:szCs w:val="21"/>
        </w:rPr>
        <w:t>“的情形相比</w:t>
      </w:r>
    </w:p>
    <w:p w14:paraId="4B896631" w14:textId="77777777" w:rsidR="00591DCB" w:rsidRPr="00A02DC7" w:rsidRDefault="00591DCB" w:rsidP="00591DCB">
      <w:pPr>
        <w:widowControl/>
        <w:jc w:val="left"/>
        <w:rPr>
          <w:rFonts w:ascii="宋体" w:hAnsi="宋体" w:cs="宋体"/>
          <w:kern w:val="0"/>
          <w:sz w:val="24"/>
        </w:rPr>
      </w:pPr>
      <w:r w:rsidRPr="00A02DC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1532510" wp14:editId="0DC1A497">
            <wp:extent cx="5426710" cy="647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506C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可以看出，当未指明S</w:t>
      </w:r>
      <w:r>
        <w:rPr>
          <w:rFonts w:ascii="等线" w:eastAsia="等线" w:hAnsi="等线"/>
          <w:szCs w:val="21"/>
        </w:rPr>
        <w:t>TART</w:t>
      </w:r>
      <w:r>
        <w:rPr>
          <w:rFonts w:ascii="等线" w:eastAsia="等线" w:hAnsi="等线" w:hint="eastAsia"/>
          <w:szCs w:val="21"/>
        </w:rPr>
        <w:t>时，数据段D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，附加段E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，代码段C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和堆栈段S</w:t>
      </w:r>
      <w:r>
        <w:rPr>
          <w:rFonts w:ascii="等线" w:eastAsia="等线" w:hAnsi="等线"/>
          <w:szCs w:val="21"/>
        </w:rPr>
        <w:t>S</w:t>
      </w:r>
      <w:r>
        <w:rPr>
          <w:rFonts w:ascii="等线" w:eastAsia="等线" w:hAnsi="等线" w:hint="eastAsia"/>
          <w:szCs w:val="21"/>
        </w:rPr>
        <w:t>的段基地址是一样的，也就是重合在一起的。同时，程序会从第一行，也就是D</w:t>
      </w:r>
      <w:r>
        <w:rPr>
          <w:rFonts w:ascii="等线" w:eastAsia="等线" w:hAnsi="等线"/>
          <w:szCs w:val="21"/>
        </w:rPr>
        <w:t xml:space="preserve">ATAS </w:t>
      </w:r>
      <w:r>
        <w:rPr>
          <w:rFonts w:ascii="等线" w:eastAsia="等线" w:hAnsi="等线" w:hint="eastAsia"/>
          <w:szCs w:val="21"/>
        </w:rPr>
        <w:t>的声明开始</w:t>
      </w:r>
    </w:p>
    <w:p w14:paraId="4C742B48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根据下面这张截图</w:t>
      </w:r>
    </w:p>
    <w:p w14:paraId="1FAD404D" w14:textId="77777777" w:rsidR="00591DCB" w:rsidRPr="00377C72" w:rsidRDefault="00591DCB" w:rsidP="00591DCB">
      <w:pPr>
        <w:widowControl/>
        <w:jc w:val="center"/>
        <w:rPr>
          <w:rFonts w:ascii="宋体" w:hAnsi="宋体" w:cs="宋体"/>
          <w:kern w:val="0"/>
          <w:sz w:val="24"/>
        </w:rPr>
      </w:pPr>
      <w:r w:rsidRPr="00377C7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8D3FD29" wp14:editId="57A3F299">
            <wp:extent cx="5579745" cy="3902710"/>
            <wp:effectExtent l="0" t="0" r="19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5451" w14:textId="77777777" w:rsidR="00591DCB" w:rsidRPr="00EA0E5A" w:rsidRDefault="00591DCB" w:rsidP="00591DCB">
      <w:pPr>
        <w:spacing w:beforeLines="50" w:before="156" w:line="360" w:lineRule="exact"/>
        <w:rPr>
          <w:rFonts w:ascii="宋体" w:hAnsi="宋体"/>
          <w:b/>
          <w:color w:val="FF0000"/>
          <w:sz w:val="52"/>
          <w:szCs w:val="52"/>
        </w:rPr>
      </w:pPr>
      <w:r>
        <w:rPr>
          <w:rFonts w:ascii="等线" w:eastAsia="等线" w:hAnsi="等线" w:hint="eastAsia"/>
          <w:szCs w:val="21"/>
        </w:rPr>
        <w:t>我们可以看出，在未声明标号“S</w:t>
      </w:r>
      <w:r>
        <w:rPr>
          <w:rFonts w:ascii="等线" w:eastAsia="等线" w:hAnsi="等线"/>
          <w:szCs w:val="21"/>
        </w:rPr>
        <w:t>TART</w:t>
      </w:r>
      <w:r>
        <w:rPr>
          <w:rFonts w:ascii="等线" w:eastAsia="等线" w:hAnsi="等线" w:hint="eastAsia"/>
          <w:szCs w:val="21"/>
        </w:rPr>
        <w:t>“的前提下，程序从首行开始执行，包括如D</w:t>
      </w:r>
      <w:r>
        <w:rPr>
          <w:rFonts w:ascii="等线" w:eastAsia="等线" w:hAnsi="等线"/>
          <w:szCs w:val="21"/>
        </w:rPr>
        <w:t>W, DB</w:t>
      </w:r>
      <w:r>
        <w:rPr>
          <w:rFonts w:ascii="等线" w:eastAsia="等线" w:hAnsi="等线" w:hint="eastAsia"/>
          <w:szCs w:val="21"/>
        </w:rPr>
        <w:t>这样的数据定义伪指令；与之不同的是，如果我们写了标号“S</w:t>
      </w:r>
      <w:r>
        <w:rPr>
          <w:rFonts w:ascii="等线" w:eastAsia="等线" w:hAnsi="等线"/>
          <w:szCs w:val="21"/>
        </w:rPr>
        <w:t>TART</w:t>
      </w:r>
      <w:r>
        <w:rPr>
          <w:rFonts w:ascii="等线" w:eastAsia="等线" w:hAnsi="等线" w:hint="eastAsia"/>
          <w:szCs w:val="21"/>
        </w:rPr>
        <w:t>“并有”E</w:t>
      </w:r>
      <w:r>
        <w:rPr>
          <w:rFonts w:ascii="等线" w:eastAsia="等线" w:hAnsi="等线"/>
          <w:szCs w:val="21"/>
        </w:rPr>
        <w:t>ND START</w:t>
      </w:r>
      <w:r>
        <w:rPr>
          <w:rFonts w:ascii="等线" w:eastAsia="等线" w:hAnsi="等线" w:hint="eastAsia"/>
          <w:szCs w:val="21"/>
        </w:rPr>
        <w:t>“结尾，则程序从这里执行（从我们一开始对C</w:t>
      </w:r>
      <w:r>
        <w:rPr>
          <w:rFonts w:ascii="等线" w:eastAsia="等线" w:hAnsi="等线"/>
          <w:szCs w:val="21"/>
        </w:rPr>
        <w:t>S</w:t>
      </w:r>
    </w:p>
    <w:p w14:paraId="548886F7" w14:textId="46AD8C6E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和I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寄存器的值的分析可以看出），而前面的部分，如D</w:t>
      </w:r>
      <w:r>
        <w:rPr>
          <w:rFonts w:ascii="等线" w:eastAsia="等线" w:hAnsi="等线"/>
          <w:szCs w:val="21"/>
        </w:rPr>
        <w:t>ATAS</w:t>
      </w:r>
      <w:r>
        <w:rPr>
          <w:rFonts w:ascii="等线" w:eastAsia="等线" w:hAnsi="等线" w:hint="eastAsia"/>
          <w:szCs w:val="21"/>
        </w:rPr>
        <w:t>数据段的定义，地址表A的定义等等，这些用伪指令写成的语句都已经由汇编程序事先完成对应的工作了。</w:t>
      </w:r>
    </w:p>
    <w:p w14:paraId="14AE8607" w14:textId="77777777" w:rsidR="00591DCB" w:rsidRDefault="00591DCB" w:rsidP="00591DCB">
      <w:pPr>
        <w:spacing w:beforeLines="50" w:before="156" w:line="48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所以在通常的代码写作中，我们要使用良好的代码框架，这样既方便了实际的运行工作，又提高了可读性。</w:t>
      </w:r>
    </w:p>
    <w:sectPr w:rsidR="00591DCB" w:rsidSect="00F0218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pgSz w:w="11906" w:h="16838" w:code="9"/>
      <w:pgMar w:top="907" w:right="1134" w:bottom="907" w:left="1985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4900" w14:textId="77777777" w:rsidR="00707FBC" w:rsidRDefault="00707FBC">
      <w:r>
        <w:separator/>
      </w:r>
    </w:p>
  </w:endnote>
  <w:endnote w:type="continuationSeparator" w:id="0">
    <w:p w14:paraId="63C63310" w14:textId="77777777" w:rsidR="00707FBC" w:rsidRDefault="0070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5104D" w14:textId="77777777" w:rsidR="00964DB2" w:rsidRDefault="00964DB2" w:rsidP="0090290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16F1577" w14:textId="77777777" w:rsidR="00964DB2" w:rsidRDefault="00964D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4578" w14:textId="77777777" w:rsidR="00964DB2" w:rsidRDefault="00964DB2" w:rsidP="0090290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A88DC8A" w14:textId="77777777" w:rsidR="00964DB2" w:rsidRDefault="00964D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6BA21" w14:textId="77777777" w:rsidR="00707FBC" w:rsidRDefault="00707FBC">
      <w:r>
        <w:separator/>
      </w:r>
    </w:p>
  </w:footnote>
  <w:footnote w:type="continuationSeparator" w:id="0">
    <w:p w14:paraId="6B3FA1E6" w14:textId="77777777" w:rsidR="00707FBC" w:rsidRDefault="00707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A39ED" w14:textId="77777777" w:rsidR="00964DB2" w:rsidRDefault="00964DB2" w:rsidP="005E443D">
    <w:pPr>
      <w:framePr w:w="360" w:h="14664" w:hRule="exact" w:hSpace="180" w:wrap="around" w:vAnchor="text" w:hAnchor="page" w:x="531" w:y="26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3CED0526" w14:textId="77777777" w:rsidR="00964DB2" w:rsidRDefault="00964D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7F6E" w14:textId="77777777" w:rsidR="00964DB2" w:rsidRDefault="00964DB2" w:rsidP="005E443D">
    <w:pPr>
      <w:framePr w:w="357" w:h="14663" w:hRule="exact" w:hSpace="181" w:wrap="around" w:vAnchor="text" w:hAnchor="page" w:x="531" w:y="26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3A90750E" w14:textId="77777777" w:rsidR="00964DB2" w:rsidRDefault="00964D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3D376" w14:textId="77777777" w:rsidR="00964DB2" w:rsidRDefault="00964DB2" w:rsidP="005E443D">
    <w:pPr>
      <w:framePr w:w="360" w:h="14664" w:hRule="exact" w:hSpace="180" w:wrap="around" w:vAnchor="text" w:hAnchor="page" w:x="531" w:y="29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7D041900" w14:textId="77777777" w:rsidR="00964DB2" w:rsidRDefault="00964D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2458D"/>
    <w:multiLevelType w:val="hybridMultilevel"/>
    <w:tmpl w:val="CE262D5C"/>
    <w:lvl w:ilvl="0" w:tplc="C7D6E9E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B4525A"/>
    <w:multiLevelType w:val="hybridMultilevel"/>
    <w:tmpl w:val="14A8AE80"/>
    <w:lvl w:ilvl="0" w:tplc="321E301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81"/>
  <w:drawingGridVerticalSpacing w:val="4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18A"/>
    <w:rsid w:val="0000580C"/>
    <w:rsid w:val="00022E3B"/>
    <w:rsid w:val="00022FB7"/>
    <w:rsid w:val="00023393"/>
    <w:rsid w:val="00030920"/>
    <w:rsid w:val="00057660"/>
    <w:rsid w:val="0006321C"/>
    <w:rsid w:val="00085F30"/>
    <w:rsid w:val="00086E6C"/>
    <w:rsid w:val="00093BC8"/>
    <w:rsid w:val="00093E54"/>
    <w:rsid w:val="00095027"/>
    <w:rsid w:val="000A11CD"/>
    <w:rsid w:val="000B4059"/>
    <w:rsid w:val="000B71F5"/>
    <w:rsid w:val="000C0FA1"/>
    <w:rsid w:val="000E2544"/>
    <w:rsid w:val="000E4544"/>
    <w:rsid w:val="000F5D7B"/>
    <w:rsid w:val="0010767C"/>
    <w:rsid w:val="0011378D"/>
    <w:rsid w:val="00125404"/>
    <w:rsid w:val="00130829"/>
    <w:rsid w:val="00131CB3"/>
    <w:rsid w:val="00143236"/>
    <w:rsid w:val="001457A9"/>
    <w:rsid w:val="00154D38"/>
    <w:rsid w:val="0016537A"/>
    <w:rsid w:val="001721CA"/>
    <w:rsid w:val="00175813"/>
    <w:rsid w:val="0018409C"/>
    <w:rsid w:val="001928AE"/>
    <w:rsid w:val="0019634F"/>
    <w:rsid w:val="001A6A77"/>
    <w:rsid w:val="001B0190"/>
    <w:rsid w:val="001B1830"/>
    <w:rsid w:val="001B2151"/>
    <w:rsid w:val="001B35A0"/>
    <w:rsid w:val="001B44CF"/>
    <w:rsid w:val="001B6922"/>
    <w:rsid w:val="001C5706"/>
    <w:rsid w:val="001C6072"/>
    <w:rsid w:val="001D3163"/>
    <w:rsid w:val="001D62FB"/>
    <w:rsid w:val="001E12D4"/>
    <w:rsid w:val="001E3E39"/>
    <w:rsid w:val="00214B29"/>
    <w:rsid w:val="0021654B"/>
    <w:rsid w:val="002435FE"/>
    <w:rsid w:val="00245A55"/>
    <w:rsid w:val="00252B60"/>
    <w:rsid w:val="00252CBB"/>
    <w:rsid w:val="0026753C"/>
    <w:rsid w:val="0028654D"/>
    <w:rsid w:val="002B2F3B"/>
    <w:rsid w:val="002B3E65"/>
    <w:rsid w:val="002C6600"/>
    <w:rsid w:val="002D601A"/>
    <w:rsid w:val="002F7BF1"/>
    <w:rsid w:val="00302042"/>
    <w:rsid w:val="003206F8"/>
    <w:rsid w:val="00325C59"/>
    <w:rsid w:val="003273AE"/>
    <w:rsid w:val="00334DD1"/>
    <w:rsid w:val="00342031"/>
    <w:rsid w:val="003534A1"/>
    <w:rsid w:val="003664C7"/>
    <w:rsid w:val="00377C72"/>
    <w:rsid w:val="00382832"/>
    <w:rsid w:val="00383565"/>
    <w:rsid w:val="003A57E3"/>
    <w:rsid w:val="003B35C4"/>
    <w:rsid w:val="003C1803"/>
    <w:rsid w:val="003D1C99"/>
    <w:rsid w:val="003D7221"/>
    <w:rsid w:val="003E22D9"/>
    <w:rsid w:val="003F59BD"/>
    <w:rsid w:val="003F624F"/>
    <w:rsid w:val="00407273"/>
    <w:rsid w:val="00430A98"/>
    <w:rsid w:val="00435113"/>
    <w:rsid w:val="004371BD"/>
    <w:rsid w:val="00440E46"/>
    <w:rsid w:val="0044549C"/>
    <w:rsid w:val="004459D2"/>
    <w:rsid w:val="00447D56"/>
    <w:rsid w:val="0046348F"/>
    <w:rsid w:val="00467AA1"/>
    <w:rsid w:val="00470F6C"/>
    <w:rsid w:val="004853AE"/>
    <w:rsid w:val="00487610"/>
    <w:rsid w:val="0048798F"/>
    <w:rsid w:val="00490A5F"/>
    <w:rsid w:val="004A7E4C"/>
    <w:rsid w:val="004B0350"/>
    <w:rsid w:val="004B32F2"/>
    <w:rsid w:val="004D6C2E"/>
    <w:rsid w:val="00502287"/>
    <w:rsid w:val="005034E3"/>
    <w:rsid w:val="0051313A"/>
    <w:rsid w:val="00525D07"/>
    <w:rsid w:val="0053177B"/>
    <w:rsid w:val="00534A8E"/>
    <w:rsid w:val="00535402"/>
    <w:rsid w:val="0054517E"/>
    <w:rsid w:val="00550657"/>
    <w:rsid w:val="00551666"/>
    <w:rsid w:val="00551FA7"/>
    <w:rsid w:val="005648E2"/>
    <w:rsid w:val="00572B64"/>
    <w:rsid w:val="00574219"/>
    <w:rsid w:val="00576341"/>
    <w:rsid w:val="00586E4A"/>
    <w:rsid w:val="00591DCB"/>
    <w:rsid w:val="005B2FAC"/>
    <w:rsid w:val="005B48E3"/>
    <w:rsid w:val="005C63D4"/>
    <w:rsid w:val="005D1413"/>
    <w:rsid w:val="005D27ED"/>
    <w:rsid w:val="005D2C66"/>
    <w:rsid w:val="005D50E2"/>
    <w:rsid w:val="005E1B0D"/>
    <w:rsid w:val="005E443D"/>
    <w:rsid w:val="005F017A"/>
    <w:rsid w:val="005F1D58"/>
    <w:rsid w:val="005F63EE"/>
    <w:rsid w:val="005F778B"/>
    <w:rsid w:val="0061379A"/>
    <w:rsid w:val="006164F1"/>
    <w:rsid w:val="006217DD"/>
    <w:rsid w:val="006312F4"/>
    <w:rsid w:val="00661C06"/>
    <w:rsid w:val="0066764D"/>
    <w:rsid w:val="00671A63"/>
    <w:rsid w:val="00683A31"/>
    <w:rsid w:val="00687315"/>
    <w:rsid w:val="006A2CEC"/>
    <w:rsid w:val="006B4915"/>
    <w:rsid w:val="006B656D"/>
    <w:rsid w:val="006C0F0C"/>
    <w:rsid w:val="006C1120"/>
    <w:rsid w:val="006C59B4"/>
    <w:rsid w:val="006D40A8"/>
    <w:rsid w:val="006D718A"/>
    <w:rsid w:val="006D7D01"/>
    <w:rsid w:val="00704A44"/>
    <w:rsid w:val="00707FBC"/>
    <w:rsid w:val="00715848"/>
    <w:rsid w:val="00717726"/>
    <w:rsid w:val="00723DD1"/>
    <w:rsid w:val="00741773"/>
    <w:rsid w:val="00742202"/>
    <w:rsid w:val="007518C1"/>
    <w:rsid w:val="0075261A"/>
    <w:rsid w:val="00764913"/>
    <w:rsid w:val="00764958"/>
    <w:rsid w:val="00771AD2"/>
    <w:rsid w:val="00777C2B"/>
    <w:rsid w:val="00797560"/>
    <w:rsid w:val="007B56C8"/>
    <w:rsid w:val="007C7CC2"/>
    <w:rsid w:val="007E6442"/>
    <w:rsid w:val="008024AF"/>
    <w:rsid w:val="00817ACC"/>
    <w:rsid w:val="00820D6A"/>
    <w:rsid w:val="00826C96"/>
    <w:rsid w:val="00850C3C"/>
    <w:rsid w:val="00852172"/>
    <w:rsid w:val="0085472D"/>
    <w:rsid w:val="00870FC9"/>
    <w:rsid w:val="0087138C"/>
    <w:rsid w:val="0087244B"/>
    <w:rsid w:val="008778BA"/>
    <w:rsid w:val="0088336A"/>
    <w:rsid w:val="00885E82"/>
    <w:rsid w:val="00887821"/>
    <w:rsid w:val="00890127"/>
    <w:rsid w:val="00890D6E"/>
    <w:rsid w:val="0089580D"/>
    <w:rsid w:val="008A260B"/>
    <w:rsid w:val="008C47B3"/>
    <w:rsid w:val="008C4D4A"/>
    <w:rsid w:val="008F422B"/>
    <w:rsid w:val="0090290B"/>
    <w:rsid w:val="00906C16"/>
    <w:rsid w:val="009148B0"/>
    <w:rsid w:val="0092732F"/>
    <w:rsid w:val="00943D56"/>
    <w:rsid w:val="00946380"/>
    <w:rsid w:val="0095236C"/>
    <w:rsid w:val="00962C53"/>
    <w:rsid w:val="00964528"/>
    <w:rsid w:val="00964DB2"/>
    <w:rsid w:val="009733F8"/>
    <w:rsid w:val="00975BDE"/>
    <w:rsid w:val="00984202"/>
    <w:rsid w:val="009C0EC1"/>
    <w:rsid w:val="009C1479"/>
    <w:rsid w:val="009D61B1"/>
    <w:rsid w:val="009E53DF"/>
    <w:rsid w:val="00A02D6F"/>
    <w:rsid w:val="00A02DC7"/>
    <w:rsid w:val="00A0558E"/>
    <w:rsid w:val="00A059A7"/>
    <w:rsid w:val="00A10616"/>
    <w:rsid w:val="00A1378A"/>
    <w:rsid w:val="00A14908"/>
    <w:rsid w:val="00A45FAB"/>
    <w:rsid w:val="00A66FAB"/>
    <w:rsid w:val="00A701C6"/>
    <w:rsid w:val="00A74509"/>
    <w:rsid w:val="00A76BD3"/>
    <w:rsid w:val="00A82704"/>
    <w:rsid w:val="00A905F9"/>
    <w:rsid w:val="00AB0EB3"/>
    <w:rsid w:val="00AD6DAB"/>
    <w:rsid w:val="00AD75EA"/>
    <w:rsid w:val="00AE4E0C"/>
    <w:rsid w:val="00B26B69"/>
    <w:rsid w:val="00B27FBA"/>
    <w:rsid w:val="00B302C6"/>
    <w:rsid w:val="00B327A2"/>
    <w:rsid w:val="00B35084"/>
    <w:rsid w:val="00B4752D"/>
    <w:rsid w:val="00B513FC"/>
    <w:rsid w:val="00B54F5F"/>
    <w:rsid w:val="00B63351"/>
    <w:rsid w:val="00B93895"/>
    <w:rsid w:val="00B951B8"/>
    <w:rsid w:val="00BA279B"/>
    <w:rsid w:val="00BA5FC0"/>
    <w:rsid w:val="00BB3F48"/>
    <w:rsid w:val="00BC3740"/>
    <w:rsid w:val="00BD2892"/>
    <w:rsid w:val="00BD3CE1"/>
    <w:rsid w:val="00BE4143"/>
    <w:rsid w:val="00C03BB2"/>
    <w:rsid w:val="00C041C8"/>
    <w:rsid w:val="00C14824"/>
    <w:rsid w:val="00C24AFD"/>
    <w:rsid w:val="00C254FD"/>
    <w:rsid w:val="00C30FAF"/>
    <w:rsid w:val="00C461CB"/>
    <w:rsid w:val="00C5130D"/>
    <w:rsid w:val="00C54349"/>
    <w:rsid w:val="00C6207C"/>
    <w:rsid w:val="00C670E4"/>
    <w:rsid w:val="00C834FF"/>
    <w:rsid w:val="00C85557"/>
    <w:rsid w:val="00C90C85"/>
    <w:rsid w:val="00C94009"/>
    <w:rsid w:val="00C94D57"/>
    <w:rsid w:val="00C95EC9"/>
    <w:rsid w:val="00CC03F9"/>
    <w:rsid w:val="00CE08E0"/>
    <w:rsid w:val="00CE2F20"/>
    <w:rsid w:val="00D26AEB"/>
    <w:rsid w:val="00D33613"/>
    <w:rsid w:val="00D46869"/>
    <w:rsid w:val="00D576CB"/>
    <w:rsid w:val="00D72023"/>
    <w:rsid w:val="00D72705"/>
    <w:rsid w:val="00D740D9"/>
    <w:rsid w:val="00D829BE"/>
    <w:rsid w:val="00D9490B"/>
    <w:rsid w:val="00D962EF"/>
    <w:rsid w:val="00D973BC"/>
    <w:rsid w:val="00DB4A2B"/>
    <w:rsid w:val="00DD159C"/>
    <w:rsid w:val="00DD42A6"/>
    <w:rsid w:val="00DD50EE"/>
    <w:rsid w:val="00DE136F"/>
    <w:rsid w:val="00DE585B"/>
    <w:rsid w:val="00DE7E50"/>
    <w:rsid w:val="00DF004C"/>
    <w:rsid w:val="00DF03B1"/>
    <w:rsid w:val="00E33200"/>
    <w:rsid w:val="00E34D85"/>
    <w:rsid w:val="00E3777B"/>
    <w:rsid w:val="00E40B65"/>
    <w:rsid w:val="00E477E7"/>
    <w:rsid w:val="00E55A90"/>
    <w:rsid w:val="00E55E8D"/>
    <w:rsid w:val="00EA0E5A"/>
    <w:rsid w:val="00EA7227"/>
    <w:rsid w:val="00EB6E70"/>
    <w:rsid w:val="00EE1F88"/>
    <w:rsid w:val="00EE2FC5"/>
    <w:rsid w:val="00EE60D6"/>
    <w:rsid w:val="00EF6B8C"/>
    <w:rsid w:val="00F00B14"/>
    <w:rsid w:val="00F00D6D"/>
    <w:rsid w:val="00F02189"/>
    <w:rsid w:val="00F04E94"/>
    <w:rsid w:val="00F14AE4"/>
    <w:rsid w:val="00F15801"/>
    <w:rsid w:val="00F259BD"/>
    <w:rsid w:val="00F30700"/>
    <w:rsid w:val="00F322E6"/>
    <w:rsid w:val="00F402A7"/>
    <w:rsid w:val="00F41272"/>
    <w:rsid w:val="00F425C2"/>
    <w:rsid w:val="00F44B9A"/>
    <w:rsid w:val="00F5335E"/>
    <w:rsid w:val="00F60E48"/>
    <w:rsid w:val="00F65E66"/>
    <w:rsid w:val="00F66590"/>
    <w:rsid w:val="00F75BD5"/>
    <w:rsid w:val="00F803CE"/>
    <w:rsid w:val="00F81889"/>
    <w:rsid w:val="00F81EF6"/>
    <w:rsid w:val="00FA36DE"/>
    <w:rsid w:val="00FA485C"/>
    <w:rsid w:val="00FA5CE7"/>
    <w:rsid w:val="00FC2009"/>
    <w:rsid w:val="00FD3251"/>
    <w:rsid w:val="00FD334E"/>
    <w:rsid w:val="00F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D2467"/>
  <w15:docId w15:val="{4130EE6B-DF13-4478-834C-A1FCC7F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7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664C7"/>
    <w:pPr>
      <w:jc w:val="center"/>
    </w:pPr>
    <w:rPr>
      <w:rFonts w:ascii="黑体" w:eastAsia="黑体"/>
      <w:b/>
      <w:sz w:val="44"/>
      <w:szCs w:val="36"/>
    </w:rPr>
  </w:style>
  <w:style w:type="paragraph" w:styleId="a4">
    <w:name w:val="footer"/>
    <w:basedOn w:val="a"/>
    <w:rsid w:val="004A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327A2"/>
  </w:style>
  <w:style w:type="paragraph" w:styleId="a6">
    <w:name w:val="Balloon Text"/>
    <w:basedOn w:val="a"/>
    <w:link w:val="a7"/>
    <w:rsid w:val="003273AE"/>
    <w:rPr>
      <w:sz w:val="18"/>
      <w:szCs w:val="18"/>
    </w:rPr>
  </w:style>
  <w:style w:type="character" w:customStyle="1" w:styleId="a7">
    <w:name w:val="批注框文本 字符"/>
    <w:basedOn w:val="a0"/>
    <w:link w:val="a6"/>
    <w:rsid w:val="003273A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B35C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30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65288;E&#65306;&#65289;Docs\&#25105;&#30340;&#23384;&#26723;\&#35838;&#31243;&#23454;&#39564;\&#35013;&#35746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9B77D-D425-4EE8-AA72-51D0DEE9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装订模板.dot</Template>
  <TotalTime>518</TotalTime>
  <Pages>12</Pages>
  <Words>858</Words>
  <Characters>4896</Characters>
  <Application>Microsoft Office Word</Application>
  <DocSecurity>0</DocSecurity>
  <Lines>40</Lines>
  <Paragraphs>11</Paragraphs>
  <ScaleCrop>false</ScaleCrop>
  <Company>CSU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Weisy</dc:creator>
  <cp:lastModifiedBy>张 浩波</cp:lastModifiedBy>
  <cp:revision>222</cp:revision>
  <cp:lastPrinted>2017-01-02T15:16:00Z</cp:lastPrinted>
  <dcterms:created xsi:type="dcterms:W3CDTF">2020-06-10T07:31:00Z</dcterms:created>
  <dcterms:modified xsi:type="dcterms:W3CDTF">2020-07-09T03:37:00Z</dcterms:modified>
</cp:coreProperties>
</file>